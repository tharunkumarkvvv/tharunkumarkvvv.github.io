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43D039D" w14:textId="77777777" w:rsidTr="00007728">
        <w:trPr>
          <w:trHeight w:hRule="exact" w:val="1800"/>
        </w:trPr>
        <w:tc>
          <w:tcPr>
            <w:tcW w:w="9360" w:type="dxa"/>
            <w:tcMar>
              <w:top w:w="0" w:type="dxa"/>
              <w:bottom w:w="0" w:type="dxa"/>
            </w:tcMar>
          </w:tcPr>
          <w:p w14:paraId="70C0D1A8" w14:textId="77777777" w:rsidR="00C44632" w:rsidRPr="00B02C1E" w:rsidRDefault="00C44632" w:rsidP="00C44632">
            <w:pPr>
              <w:pStyle w:val="Title"/>
              <w:rPr>
                <w:sz w:val="32"/>
                <w:szCs w:val="32"/>
              </w:rPr>
            </w:pPr>
            <w:r w:rsidRPr="00B02C1E">
              <w:rPr>
                <w:sz w:val="32"/>
                <w:szCs w:val="32"/>
              </w:rPr>
              <w:t xml:space="preserve">Varaha Veera V Tharun Kumar </w:t>
            </w:r>
            <w:r w:rsidRPr="00B02C1E">
              <w:rPr>
                <w:rStyle w:val="IntenseEmphasis"/>
                <w:sz w:val="32"/>
                <w:szCs w:val="32"/>
              </w:rPr>
              <w:t>Konada</w:t>
            </w:r>
            <w:r>
              <w:rPr>
                <w:rStyle w:val="IntenseEmphasis"/>
                <w:sz w:val="32"/>
                <w:szCs w:val="32"/>
              </w:rPr>
              <w:t xml:space="preserve"> </w:t>
            </w:r>
          </w:p>
          <w:p w14:paraId="30381F68" w14:textId="77777777" w:rsidR="00C44632" w:rsidRPr="00CF1A49" w:rsidRDefault="00C44632" w:rsidP="00C44632">
            <w:pPr>
              <w:pStyle w:val="ContactInfo"/>
              <w:contextualSpacing w:val="0"/>
            </w:pPr>
            <w:r>
              <w:t>34 Wiltshire Street, Sunshine North, Melbourne, 3020</w:t>
            </w:r>
            <w:r w:rsidRPr="00CF1A49">
              <w:t xml:space="preserve"> </w:t>
            </w:r>
            <w:sdt>
              <w:sdtPr>
                <w:alias w:val="Divider dot:"/>
                <w:tag w:val="Divider dot:"/>
                <w:id w:val="-1459182552"/>
                <w:placeholder>
                  <w:docPart w:val="9CB0A5D9B7394EF8B9E404D4CC24EDC5"/>
                </w:placeholder>
                <w:temporary/>
                <w:showingPlcHdr/>
                <w15:appearance w15:val="hidden"/>
              </w:sdtPr>
              <w:sdtEndPr/>
              <w:sdtContent>
                <w:r w:rsidRPr="00CF1A49">
                  <w:t>·</w:t>
                </w:r>
              </w:sdtContent>
            </w:sdt>
            <w:r w:rsidRPr="00CF1A49">
              <w:t xml:space="preserve"> </w:t>
            </w:r>
            <w:r>
              <w:t>+61405551233</w:t>
            </w:r>
          </w:p>
          <w:p w14:paraId="47BBA1DA" w14:textId="55CC5DBE" w:rsidR="00692703" w:rsidRPr="00C44632" w:rsidRDefault="00C44632" w:rsidP="00C44632">
            <w:pPr>
              <w:pStyle w:val="ContactInfoEmphasis"/>
              <w:contextualSpacing w:val="0"/>
              <w:rPr>
                <w:rFonts w:ascii="Segoe UI" w:hAnsi="Segoe UI" w:cs="Segoe UI"/>
                <w:b w:val="0"/>
                <w:color w:val="595959" w:themeColor="text1" w:themeTint="A6"/>
                <w:bdr w:val="none" w:sz="0" w:space="0" w:color="auto" w:frame="1"/>
                <w:shd w:val="clear" w:color="auto" w:fill="FFFFFF"/>
              </w:rPr>
            </w:pPr>
            <w:r>
              <w:t>tharunkumarkvvv@gmail.com</w:t>
            </w:r>
            <w:r w:rsidRPr="00CF1A49">
              <w:t xml:space="preserve"> </w:t>
            </w:r>
            <w:sdt>
              <w:sdtPr>
                <w:alias w:val="Divider dot:"/>
                <w:tag w:val="Divider dot:"/>
                <w:id w:val="2000459528"/>
                <w:placeholder>
                  <w:docPart w:val="72700EF2E5804D9D9A164C01F409FAE8"/>
                </w:placeholder>
                <w:temporary/>
                <w:showingPlcHdr/>
                <w15:appearance w15:val="hidden"/>
              </w:sdtPr>
              <w:sdtEndPr/>
              <w:sdtContent>
                <w:r w:rsidRPr="00CF1A49">
                  <w:t>·</w:t>
                </w:r>
              </w:sdtContent>
            </w:sdt>
            <w:r w:rsidRPr="00CF1A49">
              <w:t xml:space="preserve"> </w:t>
            </w:r>
            <w:hyperlink r:id="rId7" w:history="1">
              <w:r w:rsidRPr="00641F5C">
                <w:rPr>
                  <w:rStyle w:val="Hyperlink"/>
                  <w:rFonts w:ascii="Segoe UI" w:hAnsi="Segoe UI" w:cs="Segoe UI"/>
                  <w:b w:val="0"/>
                  <w:bdr w:val="none" w:sz="0" w:space="0" w:color="auto" w:frame="1"/>
                  <w:shd w:val="clear" w:color="auto" w:fill="FFFFFF"/>
                </w:rPr>
                <w:t>www.linkedin.com/in/tharun-kumar-konada</w:t>
              </w:r>
            </w:hyperlink>
          </w:p>
        </w:tc>
      </w:tr>
    </w:tbl>
    <w:p w14:paraId="5AA16D2F" w14:textId="77777777" w:rsidR="00C44632" w:rsidRPr="00764024" w:rsidRDefault="00C44632" w:rsidP="00C44632">
      <w:pPr>
        <w:pStyle w:val="Heading1"/>
      </w:pPr>
      <w:r w:rsidRPr="00764024">
        <w:t xml:space="preserve">CAREER OBJECTIVE: </w:t>
      </w:r>
    </w:p>
    <w:p w14:paraId="7DE68C12" w14:textId="77777777" w:rsidR="00C44632" w:rsidRDefault="00C44632" w:rsidP="00C44632">
      <w:pPr>
        <w:rPr>
          <w:sz w:val="24"/>
          <w:szCs w:val="24"/>
        </w:rPr>
      </w:pPr>
      <w:r w:rsidRPr="000341E0">
        <w:rPr>
          <w:sz w:val="24"/>
          <w:szCs w:val="24"/>
        </w:rPr>
        <w:t>To associate myself with an organization that provides me an opportunity to show my techno-proficient skills, improve my knowledge and to be a part of the team that works dynamically towards the growth of the organization.</w:t>
      </w:r>
    </w:p>
    <w:p w14:paraId="48555903" w14:textId="77777777" w:rsidR="00C44632" w:rsidRPr="00764024" w:rsidRDefault="00C44632" w:rsidP="00C44632">
      <w:pPr>
        <w:pStyle w:val="Heading1"/>
      </w:pPr>
      <w:r w:rsidRPr="00764024">
        <w:t xml:space="preserve">KEY STRENGTHS: </w:t>
      </w:r>
    </w:p>
    <w:p w14:paraId="0D44975E" w14:textId="6E550680" w:rsidR="00C44632" w:rsidRDefault="00C44632" w:rsidP="00C44632">
      <w:pPr>
        <w:pStyle w:val="ListParagraph"/>
        <w:numPr>
          <w:ilvl w:val="0"/>
          <w:numId w:val="14"/>
        </w:numPr>
        <w:rPr>
          <w:sz w:val="24"/>
          <w:szCs w:val="24"/>
        </w:rPr>
      </w:pPr>
      <w:r>
        <w:rPr>
          <w:sz w:val="24"/>
          <w:szCs w:val="24"/>
        </w:rPr>
        <w:t>10 months proven experience in AON (Australia) in People R</w:t>
      </w:r>
      <w:r w:rsidR="000C10E7">
        <w:rPr>
          <w:sz w:val="24"/>
          <w:szCs w:val="24"/>
        </w:rPr>
        <w:t>ISC</w:t>
      </w:r>
      <w:r>
        <w:rPr>
          <w:sz w:val="24"/>
          <w:szCs w:val="24"/>
        </w:rPr>
        <w:t xml:space="preserve"> Team as </w:t>
      </w:r>
      <w:r w:rsidRPr="00524646">
        <w:rPr>
          <w:sz w:val="24"/>
          <w:szCs w:val="24"/>
        </w:rPr>
        <w:t>AUS Business Services Coordinator - Team Assistant H&amp;B</w:t>
      </w:r>
      <w:r>
        <w:rPr>
          <w:sz w:val="24"/>
          <w:szCs w:val="24"/>
        </w:rPr>
        <w:t>.</w:t>
      </w:r>
    </w:p>
    <w:p w14:paraId="1B6FAB5F" w14:textId="77777777" w:rsidR="00C44632" w:rsidRDefault="00C44632" w:rsidP="00C44632">
      <w:pPr>
        <w:pStyle w:val="ListParagraph"/>
        <w:numPr>
          <w:ilvl w:val="0"/>
          <w:numId w:val="14"/>
        </w:numPr>
        <w:rPr>
          <w:sz w:val="24"/>
          <w:szCs w:val="24"/>
        </w:rPr>
      </w:pPr>
      <w:r>
        <w:rPr>
          <w:sz w:val="24"/>
          <w:szCs w:val="24"/>
        </w:rPr>
        <w:t>Almost 3years proven experience in AON Hewitt (India) as a Sr. Setup Configuration Analyst (Test Analyst).</w:t>
      </w:r>
    </w:p>
    <w:p w14:paraId="052828AA" w14:textId="77777777" w:rsidR="00C44632" w:rsidRPr="000341E0" w:rsidRDefault="00C44632" w:rsidP="00C44632">
      <w:pPr>
        <w:pStyle w:val="ListParagraph"/>
        <w:numPr>
          <w:ilvl w:val="0"/>
          <w:numId w:val="14"/>
        </w:numPr>
        <w:rPr>
          <w:sz w:val="24"/>
          <w:szCs w:val="24"/>
        </w:rPr>
      </w:pPr>
      <w:r w:rsidRPr="000341E0">
        <w:rPr>
          <w:sz w:val="24"/>
          <w:szCs w:val="24"/>
        </w:rPr>
        <w:t>Ability to estimate the Testing modules for self</w:t>
      </w:r>
      <w:r>
        <w:rPr>
          <w:sz w:val="24"/>
          <w:szCs w:val="24"/>
        </w:rPr>
        <w:t xml:space="preserve"> </w:t>
      </w:r>
      <w:r w:rsidRPr="000341E0">
        <w:rPr>
          <w:sz w:val="24"/>
          <w:szCs w:val="24"/>
        </w:rPr>
        <w:t>and take on the challenges to meet the deadlines.</w:t>
      </w:r>
    </w:p>
    <w:p w14:paraId="4A3B7D21" w14:textId="1E02B8A6" w:rsidR="00F95CB3" w:rsidRPr="00F95CB3" w:rsidRDefault="00F95CB3" w:rsidP="00F95CB3">
      <w:pPr>
        <w:pStyle w:val="ListParagraph"/>
        <w:numPr>
          <w:ilvl w:val="0"/>
          <w:numId w:val="14"/>
        </w:numPr>
        <w:rPr>
          <w:sz w:val="24"/>
          <w:szCs w:val="24"/>
        </w:rPr>
      </w:pPr>
      <w:r w:rsidRPr="00F95CB3">
        <w:rPr>
          <w:sz w:val="24"/>
          <w:szCs w:val="24"/>
        </w:rPr>
        <w:t xml:space="preserve">Possess good knowledge of PL/SQL, MS </w:t>
      </w:r>
      <w:r w:rsidR="003C6953">
        <w:rPr>
          <w:sz w:val="24"/>
          <w:szCs w:val="24"/>
        </w:rPr>
        <w:t xml:space="preserve">Word, MS </w:t>
      </w:r>
      <w:r w:rsidRPr="00F95CB3">
        <w:rPr>
          <w:sz w:val="24"/>
          <w:szCs w:val="24"/>
        </w:rPr>
        <w:t>Excel, Visual Basics</w:t>
      </w:r>
      <w:r w:rsidR="003C6953">
        <w:rPr>
          <w:sz w:val="24"/>
          <w:szCs w:val="24"/>
        </w:rPr>
        <w:t xml:space="preserve"> and XML.</w:t>
      </w:r>
    </w:p>
    <w:p w14:paraId="4FAF4380" w14:textId="77777777" w:rsidR="00C44632" w:rsidRDefault="00C44632" w:rsidP="00C44632">
      <w:pPr>
        <w:pStyle w:val="ListParagraph"/>
        <w:numPr>
          <w:ilvl w:val="0"/>
          <w:numId w:val="14"/>
        </w:numPr>
        <w:spacing w:after="200" w:line="276" w:lineRule="auto"/>
        <w:rPr>
          <w:sz w:val="24"/>
          <w:szCs w:val="24"/>
        </w:rPr>
      </w:pPr>
      <w:r w:rsidRPr="00747C79">
        <w:rPr>
          <w:sz w:val="24"/>
          <w:szCs w:val="24"/>
        </w:rPr>
        <w:t>Expert level knowledge of PPP (In House Tool of AON) a software used in Pension and Retirement plan Administration, Excel, Microsoft PowerPoint and Word.</w:t>
      </w:r>
    </w:p>
    <w:p w14:paraId="2A2770F5" w14:textId="77777777" w:rsidR="00C44632" w:rsidRPr="000341E0" w:rsidRDefault="00C44632" w:rsidP="00C44632">
      <w:pPr>
        <w:pStyle w:val="ListParagraph"/>
        <w:numPr>
          <w:ilvl w:val="0"/>
          <w:numId w:val="14"/>
        </w:numPr>
        <w:rPr>
          <w:sz w:val="24"/>
          <w:szCs w:val="24"/>
        </w:rPr>
      </w:pPr>
      <w:r w:rsidRPr="000341E0">
        <w:rPr>
          <w:sz w:val="24"/>
          <w:szCs w:val="24"/>
        </w:rPr>
        <w:t>Ability to execute test cases, creation of defects, setting defects priority and severity based on business requirements using JIRA.</w:t>
      </w:r>
    </w:p>
    <w:p w14:paraId="46253DEC" w14:textId="77777777" w:rsidR="00C44632" w:rsidRPr="000341E0" w:rsidRDefault="00C44632" w:rsidP="00C44632">
      <w:pPr>
        <w:pStyle w:val="ListParagraph"/>
        <w:numPr>
          <w:ilvl w:val="0"/>
          <w:numId w:val="14"/>
        </w:numPr>
        <w:rPr>
          <w:sz w:val="24"/>
          <w:szCs w:val="24"/>
        </w:rPr>
      </w:pPr>
      <w:r w:rsidRPr="000341E0">
        <w:rPr>
          <w:sz w:val="24"/>
          <w:szCs w:val="24"/>
        </w:rPr>
        <w:t>Good understanding on VBA based calc-sheets, which are used in the calculation testing of various clients automatically.</w:t>
      </w:r>
    </w:p>
    <w:p w14:paraId="1DC55530" w14:textId="77777777" w:rsidR="00C44632" w:rsidRPr="000341E0" w:rsidRDefault="00C44632" w:rsidP="00C44632">
      <w:pPr>
        <w:pStyle w:val="ListParagraph"/>
        <w:numPr>
          <w:ilvl w:val="0"/>
          <w:numId w:val="14"/>
        </w:numPr>
        <w:rPr>
          <w:sz w:val="24"/>
          <w:szCs w:val="24"/>
        </w:rPr>
      </w:pPr>
      <w:r w:rsidRPr="000341E0">
        <w:rPr>
          <w:sz w:val="24"/>
          <w:szCs w:val="24"/>
        </w:rPr>
        <w:t xml:space="preserve">Successfully been part of 2 client implementation projects in </w:t>
      </w:r>
      <w:r>
        <w:rPr>
          <w:sz w:val="24"/>
          <w:szCs w:val="24"/>
        </w:rPr>
        <w:t>D</w:t>
      </w:r>
      <w:r w:rsidRPr="000341E0">
        <w:rPr>
          <w:sz w:val="24"/>
          <w:szCs w:val="24"/>
        </w:rPr>
        <w:t xml:space="preserve">efined </w:t>
      </w:r>
      <w:r>
        <w:rPr>
          <w:sz w:val="24"/>
          <w:szCs w:val="24"/>
        </w:rPr>
        <w:t>B</w:t>
      </w:r>
      <w:r w:rsidRPr="000341E0">
        <w:rPr>
          <w:sz w:val="24"/>
          <w:szCs w:val="24"/>
        </w:rPr>
        <w:t>enefits domain</w:t>
      </w:r>
      <w:r>
        <w:rPr>
          <w:sz w:val="24"/>
          <w:szCs w:val="24"/>
        </w:rPr>
        <w:t xml:space="preserve"> and Superannuation.</w:t>
      </w:r>
    </w:p>
    <w:p w14:paraId="60F807E9" w14:textId="77777777" w:rsidR="00C44632" w:rsidRPr="000341E0" w:rsidRDefault="00C44632" w:rsidP="00C44632">
      <w:pPr>
        <w:pStyle w:val="ListParagraph"/>
        <w:numPr>
          <w:ilvl w:val="0"/>
          <w:numId w:val="14"/>
        </w:numPr>
        <w:rPr>
          <w:sz w:val="24"/>
          <w:szCs w:val="24"/>
        </w:rPr>
      </w:pPr>
      <w:r w:rsidRPr="000341E0">
        <w:rPr>
          <w:sz w:val="24"/>
          <w:szCs w:val="24"/>
        </w:rPr>
        <w:t>Always received positive feedback from my leaders, business partners and peers for taking the personal and shared accountability of the team goals and going beyond the call of duty to support the business needs.</w:t>
      </w:r>
    </w:p>
    <w:p w14:paraId="0CB36BA0" w14:textId="21F735A5" w:rsidR="00C44632" w:rsidRDefault="00C44632" w:rsidP="00C44632">
      <w:pPr>
        <w:pStyle w:val="ListParagraph"/>
        <w:numPr>
          <w:ilvl w:val="0"/>
          <w:numId w:val="14"/>
        </w:numPr>
        <w:rPr>
          <w:sz w:val="24"/>
          <w:szCs w:val="24"/>
        </w:rPr>
      </w:pPr>
      <w:r w:rsidRPr="00CC00A1">
        <w:rPr>
          <w:sz w:val="24"/>
          <w:szCs w:val="24"/>
        </w:rPr>
        <w:t>Remarkable patience with reliability and responsibility</w:t>
      </w:r>
      <w:r>
        <w:rPr>
          <w:sz w:val="24"/>
          <w:szCs w:val="24"/>
        </w:rPr>
        <w:t>,</w:t>
      </w:r>
      <w:r w:rsidRPr="00C44632">
        <w:rPr>
          <w:sz w:val="24"/>
          <w:szCs w:val="24"/>
        </w:rPr>
        <w:t xml:space="preserve"> quick learner and highly sociable.</w:t>
      </w:r>
    </w:p>
    <w:p w14:paraId="23D1C13A" w14:textId="43674F8F" w:rsidR="003C6953" w:rsidRPr="00C44632" w:rsidRDefault="003C6953" w:rsidP="00C44632">
      <w:pPr>
        <w:pStyle w:val="ListParagraph"/>
        <w:numPr>
          <w:ilvl w:val="0"/>
          <w:numId w:val="14"/>
        </w:numPr>
        <w:rPr>
          <w:sz w:val="24"/>
          <w:szCs w:val="24"/>
        </w:rPr>
      </w:pPr>
      <w:r>
        <w:rPr>
          <w:sz w:val="24"/>
          <w:szCs w:val="24"/>
        </w:rPr>
        <w:t>Good knowledge on Data Warehousing, Data Mining, Data Processing methods.</w:t>
      </w:r>
    </w:p>
    <w:p w14:paraId="5A349750" w14:textId="691632EC" w:rsidR="00C44632" w:rsidRDefault="00C44632" w:rsidP="00C44632">
      <w:pPr>
        <w:pStyle w:val="ListParagraph"/>
        <w:numPr>
          <w:ilvl w:val="0"/>
          <w:numId w:val="14"/>
        </w:numPr>
        <w:rPr>
          <w:sz w:val="24"/>
          <w:szCs w:val="24"/>
        </w:rPr>
      </w:pPr>
      <w:r>
        <w:rPr>
          <w:sz w:val="24"/>
          <w:szCs w:val="24"/>
        </w:rPr>
        <w:t>Knowledge in Python, R- languag</w:t>
      </w:r>
      <w:r w:rsidR="003C6953">
        <w:rPr>
          <w:sz w:val="24"/>
          <w:szCs w:val="24"/>
        </w:rPr>
        <w:t>e, Statistical Analysis and Predictive Analysis.</w:t>
      </w:r>
    </w:p>
    <w:p w14:paraId="3C6D952E" w14:textId="00472A0B" w:rsidR="00CB0DE7" w:rsidRPr="00CB0DE7" w:rsidRDefault="005F6141" w:rsidP="00CB0DE7">
      <w:pPr>
        <w:pStyle w:val="ListParagraph"/>
        <w:numPr>
          <w:ilvl w:val="0"/>
          <w:numId w:val="14"/>
        </w:numPr>
        <w:rPr>
          <w:sz w:val="24"/>
          <w:szCs w:val="24"/>
        </w:rPr>
      </w:pPr>
      <w:r>
        <w:rPr>
          <w:sz w:val="24"/>
          <w:szCs w:val="24"/>
        </w:rPr>
        <w:t xml:space="preserve">Good knowledge on </w:t>
      </w:r>
      <w:r w:rsidR="00C44632">
        <w:rPr>
          <w:sz w:val="24"/>
          <w:szCs w:val="24"/>
        </w:rPr>
        <w:t>Tableau and Power BI tools.</w:t>
      </w:r>
    </w:p>
    <w:p w14:paraId="771FCA26" w14:textId="77777777" w:rsidR="00C44632" w:rsidRPr="006304F7" w:rsidRDefault="00C44632" w:rsidP="00C44632">
      <w:pPr>
        <w:pStyle w:val="ListParagraph"/>
        <w:numPr>
          <w:ilvl w:val="0"/>
          <w:numId w:val="14"/>
        </w:numPr>
        <w:rPr>
          <w:sz w:val="24"/>
          <w:szCs w:val="24"/>
        </w:rPr>
      </w:pPr>
      <w:r>
        <w:rPr>
          <w:sz w:val="24"/>
          <w:szCs w:val="24"/>
        </w:rPr>
        <w:t>Working in agile environment.</w:t>
      </w:r>
    </w:p>
    <w:p w14:paraId="5F0B06E6" w14:textId="77777777" w:rsidR="00C44632" w:rsidRPr="00CF1A49" w:rsidRDefault="009C581B" w:rsidP="00C44632">
      <w:pPr>
        <w:pStyle w:val="Heading1"/>
      </w:pPr>
      <w:sdt>
        <w:sdtPr>
          <w:alias w:val="Experience:"/>
          <w:tag w:val="Experience:"/>
          <w:id w:val="-1983300934"/>
          <w:placeholder>
            <w:docPart w:val="7132648D80A54F778CE84C52C299F476"/>
          </w:placeholder>
          <w:temporary/>
          <w:showingPlcHdr/>
          <w15:appearance w15:val="hidden"/>
        </w:sdtPr>
        <w:sdtEndPr/>
        <w:sdtContent>
          <w:r w:rsidR="00C44632"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C44632" w:rsidRPr="00CF1A49" w14:paraId="05896194" w14:textId="77777777" w:rsidTr="00AD5BE5">
        <w:tc>
          <w:tcPr>
            <w:tcW w:w="9355" w:type="dxa"/>
          </w:tcPr>
          <w:p w14:paraId="45148CE1" w14:textId="77777777" w:rsidR="00C44632" w:rsidRPr="00CF1A49" w:rsidRDefault="00C44632" w:rsidP="00AD5BE5">
            <w:pPr>
              <w:pStyle w:val="Heading3"/>
              <w:contextualSpacing w:val="0"/>
              <w:outlineLvl w:val="2"/>
            </w:pPr>
            <w:r>
              <w:t>October 2018</w:t>
            </w:r>
            <w:r w:rsidRPr="00CF1A49">
              <w:t xml:space="preserve"> – </w:t>
            </w:r>
            <w:r>
              <w:t>July 2019</w:t>
            </w:r>
          </w:p>
          <w:p w14:paraId="406D8016" w14:textId="77777777" w:rsidR="00C44632" w:rsidRPr="00CF1A49" w:rsidRDefault="00C44632" w:rsidP="00AD5BE5">
            <w:pPr>
              <w:pStyle w:val="Heading2"/>
              <w:contextualSpacing w:val="0"/>
              <w:outlineLvl w:val="1"/>
            </w:pPr>
            <w:r w:rsidRPr="00524646">
              <w:rPr>
                <w:sz w:val="24"/>
                <w:szCs w:val="24"/>
              </w:rPr>
              <w:t>AUS Business Services Coordinator - Team Assistant H&amp;B</w:t>
            </w:r>
            <w:r w:rsidRPr="00CF1A49">
              <w:t xml:space="preserve">, </w:t>
            </w:r>
            <w:r>
              <w:rPr>
                <w:rStyle w:val="SubtleReference"/>
              </w:rPr>
              <w:t>AON Australia</w:t>
            </w:r>
          </w:p>
          <w:p w14:paraId="43D7987E" w14:textId="77777777" w:rsidR="00C44632" w:rsidRDefault="00C44632" w:rsidP="00AD5BE5">
            <w:pPr>
              <w:rPr>
                <w:sz w:val="24"/>
                <w:szCs w:val="24"/>
              </w:rPr>
            </w:pPr>
            <w:r>
              <w:rPr>
                <w:sz w:val="24"/>
                <w:szCs w:val="24"/>
              </w:rPr>
              <w:t xml:space="preserve">I have worked In People RISC team for 10 months as Team Assistant and have extensive knowledge as Test Analyst in  RISC Insurance policies, various Insurance policies like </w:t>
            </w:r>
            <w:r>
              <w:rPr>
                <w:sz w:val="24"/>
                <w:szCs w:val="24"/>
              </w:rPr>
              <w:lastRenderedPageBreak/>
              <w:t>Business Travel, Accidental Insurance, Group Salary, Group Life, Expatriates and Inpatriates and tools like TBS(In House tool of AON).</w:t>
            </w:r>
          </w:p>
          <w:p w14:paraId="41020512" w14:textId="77777777" w:rsidR="00C44632" w:rsidRPr="00CF1A49" w:rsidRDefault="00C44632" w:rsidP="00AD5BE5">
            <w:pPr>
              <w:contextualSpacing w:val="0"/>
            </w:pPr>
          </w:p>
        </w:tc>
      </w:tr>
      <w:tr w:rsidR="00C44632" w:rsidRPr="00CF1A49" w14:paraId="62D0B38A" w14:textId="77777777" w:rsidTr="00AD5BE5">
        <w:tc>
          <w:tcPr>
            <w:tcW w:w="9355" w:type="dxa"/>
            <w:tcMar>
              <w:top w:w="216" w:type="dxa"/>
            </w:tcMar>
          </w:tcPr>
          <w:p w14:paraId="02711CAC" w14:textId="77777777" w:rsidR="00C44632" w:rsidRPr="00CF1A49" w:rsidRDefault="00C44632" w:rsidP="00AD5BE5">
            <w:pPr>
              <w:pStyle w:val="Heading3"/>
              <w:contextualSpacing w:val="0"/>
              <w:outlineLvl w:val="2"/>
            </w:pPr>
            <w:r>
              <w:lastRenderedPageBreak/>
              <w:t>June 2015</w:t>
            </w:r>
            <w:r w:rsidRPr="00CF1A49">
              <w:t xml:space="preserve"> – </w:t>
            </w:r>
            <w:r>
              <w:t>February 2018</w:t>
            </w:r>
          </w:p>
          <w:p w14:paraId="4865A4E9" w14:textId="77777777" w:rsidR="00C44632" w:rsidRPr="00CF1A49" w:rsidRDefault="00C44632" w:rsidP="00AD5BE5">
            <w:pPr>
              <w:pStyle w:val="Heading2"/>
              <w:contextualSpacing w:val="0"/>
              <w:outlineLvl w:val="1"/>
            </w:pPr>
            <w:r>
              <w:rPr>
                <w:sz w:val="24"/>
                <w:szCs w:val="24"/>
              </w:rPr>
              <w:t>Sr. Setup Configuration Analyst – Quality Analyst</w:t>
            </w:r>
            <w:r w:rsidRPr="00CF1A49">
              <w:t xml:space="preserve">, </w:t>
            </w:r>
            <w:r>
              <w:rPr>
                <w:rStyle w:val="SubtleReference"/>
              </w:rPr>
              <w:t>Aon hewitt</w:t>
            </w:r>
          </w:p>
          <w:p w14:paraId="7E7461D9" w14:textId="77777777" w:rsidR="00C44632" w:rsidRDefault="00C44632" w:rsidP="00AD5BE5">
            <w:pPr>
              <w:rPr>
                <w:sz w:val="24"/>
                <w:szCs w:val="24"/>
              </w:rPr>
            </w:pPr>
            <w:r>
              <w:rPr>
                <w:sz w:val="24"/>
                <w:szCs w:val="24"/>
              </w:rPr>
              <w:t>Worked nearly for 3 years as Test Analyst in Defined Benefits Canada Mid- Market Pension Domain and Superannuation domain and have extensive knowledge in Test Data, Microsoft Word, Microsoft Excel, Microsoft Access, SQL server, JIRA and PPP (In House tool of AON)</w:t>
            </w:r>
          </w:p>
          <w:p w14:paraId="51DAC58E" w14:textId="77777777" w:rsidR="00C44632" w:rsidRDefault="00C44632" w:rsidP="00AD5BE5"/>
          <w:p w14:paraId="50D9BF03" w14:textId="77777777" w:rsidR="00C44632" w:rsidRPr="00CD4893" w:rsidRDefault="00C44632" w:rsidP="00AD5BE5">
            <w:pPr>
              <w:pStyle w:val="Heading3"/>
              <w:outlineLvl w:val="2"/>
            </w:pPr>
            <w:r w:rsidRPr="00CD4893">
              <w:t xml:space="preserve">Projects Undertaken: </w:t>
            </w:r>
          </w:p>
          <w:p w14:paraId="4C81BB8B" w14:textId="0390599A" w:rsidR="00C44632" w:rsidRPr="00CD4893" w:rsidRDefault="00C44632" w:rsidP="00AD5BE5">
            <w:pPr>
              <w:pStyle w:val="Heading3"/>
              <w:outlineLvl w:val="2"/>
            </w:pPr>
            <w:r w:rsidRPr="00BA7848">
              <w:t xml:space="preserve">Sept 2015 – </w:t>
            </w:r>
            <w:r w:rsidR="003C6953">
              <w:t>Dec</w:t>
            </w:r>
            <w:r w:rsidRPr="00BA7848">
              <w:t xml:space="preserve"> 201</w:t>
            </w:r>
            <w:r w:rsidR="003C6953">
              <w:t>6</w:t>
            </w:r>
          </w:p>
          <w:p w14:paraId="28049B17" w14:textId="77777777" w:rsidR="00C44632" w:rsidRPr="00CD4893" w:rsidRDefault="00C44632" w:rsidP="00AD5BE5">
            <w:pPr>
              <w:pStyle w:val="Heading3"/>
              <w:outlineLvl w:val="2"/>
            </w:pPr>
            <w:r w:rsidRPr="00CD4893">
              <w:t>Project:</w:t>
            </w:r>
            <w:r w:rsidRPr="00BA7848">
              <w:t xml:space="preserve"> </w:t>
            </w:r>
            <w:r>
              <w:t>Superanuation testing</w:t>
            </w:r>
          </w:p>
          <w:p w14:paraId="53BE81CB" w14:textId="77777777" w:rsidR="00C44632" w:rsidRPr="00144127" w:rsidRDefault="00C44632" w:rsidP="00AD5BE5">
            <w:pPr>
              <w:rPr>
                <w:sz w:val="24"/>
                <w:szCs w:val="24"/>
              </w:rPr>
            </w:pPr>
          </w:p>
          <w:p w14:paraId="4E862AAD" w14:textId="77777777" w:rsidR="00C44632" w:rsidRPr="000E7532" w:rsidRDefault="00C44632" w:rsidP="00AD5BE5">
            <w:pPr>
              <w:pStyle w:val="Heading3"/>
              <w:outlineLvl w:val="2"/>
            </w:pPr>
            <w:r w:rsidRPr="000E7532">
              <w:t>Key Responsibilities:</w:t>
            </w:r>
          </w:p>
          <w:p w14:paraId="0C201833" w14:textId="30686181" w:rsidR="00C44632" w:rsidRPr="00747C79" w:rsidRDefault="00C44632" w:rsidP="00AD5BE5">
            <w:pPr>
              <w:pStyle w:val="ListParagraph"/>
              <w:numPr>
                <w:ilvl w:val="0"/>
                <w:numId w:val="17"/>
              </w:numPr>
              <w:rPr>
                <w:sz w:val="24"/>
                <w:szCs w:val="24"/>
              </w:rPr>
            </w:pPr>
            <w:r w:rsidRPr="00747C79">
              <w:rPr>
                <w:sz w:val="24"/>
                <w:szCs w:val="24"/>
              </w:rPr>
              <w:t xml:space="preserve">Efficiently planning the project by </w:t>
            </w:r>
            <w:proofErr w:type="spellStart"/>
            <w:r w:rsidRPr="00747C79">
              <w:rPr>
                <w:sz w:val="24"/>
                <w:szCs w:val="24"/>
              </w:rPr>
              <w:t>analy</w:t>
            </w:r>
            <w:r w:rsidR="005F6141">
              <w:rPr>
                <w:sz w:val="24"/>
                <w:szCs w:val="24"/>
              </w:rPr>
              <w:t>s</w:t>
            </w:r>
            <w:r w:rsidRPr="00747C79">
              <w:rPr>
                <w:sz w:val="24"/>
                <w:szCs w:val="24"/>
              </w:rPr>
              <w:t>ing</w:t>
            </w:r>
            <w:proofErr w:type="spellEnd"/>
            <w:r w:rsidRPr="00747C79">
              <w:rPr>
                <w:sz w:val="24"/>
                <w:szCs w:val="24"/>
              </w:rPr>
              <w:t xml:space="preserve"> the </w:t>
            </w:r>
            <w:r>
              <w:rPr>
                <w:sz w:val="24"/>
                <w:szCs w:val="24"/>
              </w:rPr>
              <w:t>Superannuation</w:t>
            </w:r>
            <w:r w:rsidRPr="00747C79">
              <w:rPr>
                <w:sz w:val="24"/>
                <w:szCs w:val="24"/>
              </w:rPr>
              <w:t xml:space="preserve"> requirements and having a deep understanding of it.</w:t>
            </w:r>
          </w:p>
          <w:p w14:paraId="464D1ED7" w14:textId="77777777" w:rsidR="00C44632" w:rsidRPr="00747C79" w:rsidRDefault="00C44632" w:rsidP="00AD5BE5">
            <w:pPr>
              <w:pStyle w:val="ListParagraph"/>
              <w:numPr>
                <w:ilvl w:val="0"/>
                <w:numId w:val="17"/>
              </w:numPr>
              <w:rPr>
                <w:sz w:val="24"/>
                <w:szCs w:val="24"/>
              </w:rPr>
            </w:pPr>
            <w:r w:rsidRPr="00747C79">
              <w:rPr>
                <w:sz w:val="24"/>
                <w:szCs w:val="24"/>
              </w:rPr>
              <w:t xml:space="preserve">Configuring the system using proprietary tools like </w:t>
            </w:r>
            <w:proofErr w:type="spellStart"/>
            <w:r w:rsidRPr="00747C79">
              <w:rPr>
                <w:sz w:val="24"/>
                <w:szCs w:val="24"/>
              </w:rPr>
              <w:t>PenProPlus</w:t>
            </w:r>
            <w:proofErr w:type="spellEnd"/>
            <w:r w:rsidRPr="00747C79">
              <w:rPr>
                <w:sz w:val="24"/>
                <w:szCs w:val="24"/>
              </w:rPr>
              <w:t>, Citrix, SharePoint as per the process requirement and planning test cases to effectively test the configuration, including both positive and negative testing.</w:t>
            </w:r>
          </w:p>
          <w:p w14:paraId="17A4EE6E" w14:textId="77777777" w:rsidR="00C44632" w:rsidRPr="00747C79" w:rsidRDefault="00C44632" w:rsidP="00AD5BE5">
            <w:pPr>
              <w:pStyle w:val="ListParagraph"/>
              <w:numPr>
                <w:ilvl w:val="0"/>
                <w:numId w:val="17"/>
              </w:numPr>
              <w:rPr>
                <w:sz w:val="24"/>
                <w:szCs w:val="24"/>
              </w:rPr>
            </w:pPr>
            <w:r w:rsidRPr="00747C79">
              <w:rPr>
                <w:sz w:val="24"/>
                <w:szCs w:val="24"/>
              </w:rPr>
              <w:t>Quality checking of the system so configured in order to track bugs and fixing of bugs.</w:t>
            </w:r>
          </w:p>
          <w:p w14:paraId="2D5BC103" w14:textId="77777777" w:rsidR="00C44632" w:rsidRPr="00747C79" w:rsidRDefault="00C44632" w:rsidP="00AD5BE5">
            <w:pPr>
              <w:pStyle w:val="ListParagraph"/>
              <w:numPr>
                <w:ilvl w:val="0"/>
                <w:numId w:val="17"/>
              </w:numPr>
              <w:rPr>
                <w:sz w:val="24"/>
                <w:szCs w:val="24"/>
              </w:rPr>
            </w:pPr>
            <w:r w:rsidRPr="00747C79">
              <w:rPr>
                <w:sz w:val="24"/>
                <w:szCs w:val="24"/>
              </w:rPr>
              <w:t>Testing the calculation for the statement by applying several pension related formulae.</w:t>
            </w:r>
          </w:p>
          <w:p w14:paraId="34085BC5" w14:textId="77777777" w:rsidR="00C44632" w:rsidRDefault="00C44632" w:rsidP="00AD5BE5">
            <w:pPr>
              <w:rPr>
                <w:sz w:val="24"/>
                <w:szCs w:val="24"/>
                <w:u w:val="single"/>
              </w:rPr>
            </w:pPr>
          </w:p>
          <w:p w14:paraId="3FB55993" w14:textId="099A84F7" w:rsidR="00C44632" w:rsidRPr="000E7532" w:rsidRDefault="00C44632" w:rsidP="00AD5BE5">
            <w:pPr>
              <w:pStyle w:val="Heading3"/>
              <w:outlineLvl w:val="2"/>
            </w:pPr>
            <w:r w:rsidRPr="000E7532">
              <w:t>Jan 201</w:t>
            </w:r>
            <w:r w:rsidR="003C6953">
              <w:t>7</w:t>
            </w:r>
            <w:r w:rsidRPr="000E7532">
              <w:t xml:space="preserve"> – </w:t>
            </w:r>
            <w:r w:rsidR="003C6953">
              <w:t>Feb</w:t>
            </w:r>
            <w:r w:rsidRPr="000E7532">
              <w:t xml:space="preserve"> 201</w:t>
            </w:r>
            <w:r w:rsidR="003C6953">
              <w:t>8</w:t>
            </w:r>
          </w:p>
          <w:p w14:paraId="2B3A4168" w14:textId="77777777" w:rsidR="00C44632" w:rsidRPr="000E7532" w:rsidRDefault="00C44632" w:rsidP="00AD5BE5">
            <w:pPr>
              <w:pStyle w:val="Heading3"/>
              <w:outlineLvl w:val="2"/>
            </w:pPr>
            <w:r w:rsidRPr="000E7532">
              <w:t xml:space="preserve">Project:  Data Testing                                                                           </w:t>
            </w:r>
          </w:p>
          <w:p w14:paraId="74EC06EC" w14:textId="4EE74314" w:rsidR="00C44632" w:rsidRPr="000E7532" w:rsidRDefault="00C44632" w:rsidP="00AD5BE5">
            <w:pPr>
              <w:pStyle w:val="Heading3"/>
              <w:outlineLvl w:val="2"/>
            </w:pPr>
            <w:r w:rsidRPr="000E7532">
              <w:t>Client: VIA Rail Canada, McMAS, GTGTC and Multiple Clients</w:t>
            </w:r>
          </w:p>
          <w:p w14:paraId="1DD28B44" w14:textId="77777777" w:rsidR="00C44632" w:rsidRPr="00144127" w:rsidRDefault="00C44632" w:rsidP="00AD5BE5">
            <w:pPr>
              <w:rPr>
                <w:sz w:val="24"/>
                <w:szCs w:val="24"/>
              </w:rPr>
            </w:pPr>
          </w:p>
          <w:p w14:paraId="3135692D" w14:textId="77777777" w:rsidR="00C44632" w:rsidRPr="000E7532" w:rsidRDefault="00C44632" w:rsidP="00AD5BE5">
            <w:pPr>
              <w:pStyle w:val="Heading3"/>
              <w:outlineLvl w:val="2"/>
            </w:pPr>
            <w:r w:rsidRPr="000E7532">
              <w:t>Key Responsibilities:</w:t>
            </w:r>
          </w:p>
          <w:p w14:paraId="6910A309" w14:textId="77777777" w:rsidR="00C44632" w:rsidRPr="00747C79" w:rsidRDefault="00C44632" w:rsidP="00AD5BE5">
            <w:pPr>
              <w:pStyle w:val="ListParagraph"/>
              <w:numPr>
                <w:ilvl w:val="0"/>
                <w:numId w:val="15"/>
              </w:numPr>
              <w:rPr>
                <w:sz w:val="24"/>
                <w:szCs w:val="24"/>
              </w:rPr>
            </w:pPr>
            <w:r w:rsidRPr="00747C79">
              <w:rPr>
                <w:sz w:val="24"/>
                <w:szCs w:val="24"/>
              </w:rPr>
              <w:t>Extracting data from the online database – Pen Pro Plus and testing the same in MS Excel, MS Access and SQL.</w:t>
            </w:r>
          </w:p>
          <w:p w14:paraId="3E4B793F" w14:textId="77777777" w:rsidR="00C44632" w:rsidRPr="00747C79" w:rsidRDefault="00C44632" w:rsidP="00AD5BE5">
            <w:pPr>
              <w:pStyle w:val="ListParagraph"/>
              <w:numPr>
                <w:ilvl w:val="0"/>
                <w:numId w:val="15"/>
              </w:numPr>
              <w:rPr>
                <w:sz w:val="24"/>
                <w:szCs w:val="24"/>
              </w:rPr>
            </w:pPr>
            <w:r w:rsidRPr="00747C79">
              <w:rPr>
                <w:sz w:val="24"/>
                <w:szCs w:val="24"/>
              </w:rPr>
              <w:t>Worked on Macro Enabled sheets for testing the data accurately and effectively and built an automatic Data Testing template using this knowledge.</w:t>
            </w:r>
          </w:p>
          <w:p w14:paraId="70772BB8" w14:textId="77777777" w:rsidR="00C44632" w:rsidRPr="00747C79" w:rsidRDefault="00C44632" w:rsidP="00AD5BE5">
            <w:pPr>
              <w:pStyle w:val="ListParagraph"/>
              <w:numPr>
                <w:ilvl w:val="0"/>
                <w:numId w:val="15"/>
              </w:numPr>
              <w:rPr>
                <w:sz w:val="24"/>
                <w:szCs w:val="24"/>
              </w:rPr>
            </w:pPr>
            <w:r w:rsidRPr="00747C79">
              <w:rPr>
                <w:sz w:val="24"/>
                <w:szCs w:val="24"/>
              </w:rPr>
              <w:t>Have also worked on testing of Year End benefits, contributions, earnings and pensions using Macro Enabled sheets.</w:t>
            </w:r>
          </w:p>
          <w:p w14:paraId="26D516C6" w14:textId="77777777" w:rsidR="00C44632" w:rsidRPr="00144127" w:rsidRDefault="00C44632" w:rsidP="00AD5BE5">
            <w:pPr>
              <w:rPr>
                <w:sz w:val="24"/>
                <w:szCs w:val="24"/>
              </w:rPr>
            </w:pPr>
          </w:p>
          <w:p w14:paraId="19FE18CC" w14:textId="51EE2DB3" w:rsidR="00F95CB3" w:rsidRPr="00125A33" w:rsidRDefault="00F95CB3" w:rsidP="00F95CB3">
            <w:pPr>
              <w:rPr>
                <w:rFonts w:cstheme="minorHAnsi"/>
                <w:b/>
              </w:rPr>
            </w:pPr>
            <w:r>
              <w:rPr>
                <w:rFonts w:cstheme="minorHAnsi"/>
                <w:b/>
              </w:rPr>
              <w:t>AREAS OF EXPERIENCE:</w:t>
            </w:r>
          </w:p>
          <w:p w14:paraId="440A1B1B" w14:textId="77777777" w:rsidR="00F95CB3" w:rsidRPr="00DD7FAD" w:rsidRDefault="00F95CB3" w:rsidP="00F95CB3"/>
          <w:p w14:paraId="52BEC235" w14:textId="136D1B3F" w:rsidR="00F95CB3" w:rsidRPr="00F95CB3" w:rsidRDefault="00F95CB3" w:rsidP="00F95CB3">
            <w:pPr>
              <w:pStyle w:val="NoSpacing"/>
              <w:numPr>
                <w:ilvl w:val="0"/>
                <w:numId w:val="20"/>
              </w:numPr>
              <w:rPr>
                <w:sz w:val="24"/>
                <w:szCs w:val="24"/>
              </w:rPr>
            </w:pPr>
            <w:r w:rsidRPr="00F95CB3">
              <w:rPr>
                <w:sz w:val="24"/>
                <w:szCs w:val="24"/>
              </w:rPr>
              <w:t>Data Analysis</w:t>
            </w:r>
            <w:r w:rsidRPr="00F95CB3">
              <w:rPr>
                <w:rFonts w:ascii="Calibri" w:hAnsi="Calibri" w:cs="Tahoma"/>
                <w:sz w:val="24"/>
                <w:szCs w:val="24"/>
              </w:rPr>
              <w:t xml:space="preserve"> extraction/ loading/cleaning /manipulation/ validation</w:t>
            </w:r>
            <w:r w:rsidR="003C6953">
              <w:rPr>
                <w:rFonts w:ascii="Calibri" w:hAnsi="Calibri" w:cs="Tahoma"/>
                <w:sz w:val="24"/>
                <w:szCs w:val="24"/>
              </w:rPr>
              <w:t>/processing</w:t>
            </w:r>
            <w:r w:rsidRPr="00F95CB3">
              <w:rPr>
                <w:rFonts w:ascii="Calibri" w:hAnsi="Calibri" w:cs="Tahoma"/>
                <w:sz w:val="24"/>
                <w:szCs w:val="24"/>
              </w:rPr>
              <w:t>.</w:t>
            </w:r>
          </w:p>
          <w:p w14:paraId="7B2D5E91" w14:textId="612E9BA6" w:rsidR="00F95CB3" w:rsidRPr="00F95CB3" w:rsidRDefault="00F95CB3" w:rsidP="00F95CB3">
            <w:pPr>
              <w:pStyle w:val="NoSpacing"/>
              <w:numPr>
                <w:ilvl w:val="0"/>
                <w:numId w:val="20"/>
              </w:numPr>
              <w:rPr>
                <w:sz w:val="24"/>
                <w:szCs w:val="24"/>
              </w:rPr>
            </w:pPr>
            <w:r w:rsidRPr="00F95CB3">
              <w:rPr>
                <w:sz w:val="24"/>
                <w:szCs w:val="24"/>
              </w:rPr>
              <w:t>PL/SQL, MACROS</w:t>
            </w:r>
          </w:p>
          <w:p w14:paraId="1691CF6C" w14:textId="77777777" w:rsidR="00F95CB3" w:rsidRPr="00F95CB3" w:rsidRDefault="00F95CB3" w:rsidP="00F95CB3">
            <w:pPr>
              <w:pStyle w:val="NoSpacing"/>
              <w:numPr>
                <w:ilvl w:val="0"/>
                <w:numId w:val="20"/>
              </w:numPr>
              <w:rPr>
                <w:sz w:val="24"/>
                <w:szCs w:val="24"/>
              </w:rPr>
            </w:pPr>
            <w:r w:rsidRPr="00F95CB3">
              <w:rPr>
                <w:sz w:val="24"/>
                <w:szCs w:val="24"/>
              </w:rPr>
              <w:t>Excel- Base/Advanced.</w:t>
            </w:r>
          </w:p>
          <w:p w14:paraId="72CF27B1" w14:textId="295DF457" w:rsidR="00F95CB3" w:rsidRPr="00F95CB3" w:rsidRDefault="00F95CB3" w:rsidP="00F95CB3">
            <w:pPr>
              <w:pStyle w:val="NoSpacing"/>
              <w:numPr>
                <w:ilvl w:val="0"/>
                <w:numId w:val="20"/>
              </w:numPr>
              <w:rPr>
                <w:sz w:val="24"/>
                <w:szCs w:val="24"/>
              </w:rPr>
            </w:pPr>
            <w:r w:rsidRPr="00F95CB3">
              <w:rPr>
                <w:sz w:val="24"/>
                <w:szCs w:val="24"/>
              </w:rPr>
              <w:t>JIRA Tool, Regression Tool (Data Refresh), SharePoint.</w:t>
            </w:r>
          </w:p>
          <w:p w14:paraId="103299C1" w14:textId="77777777" w:rsidR="00F95CB3" w:rsidRPr="00F95CB3" w:rsidRDefault="00F95CB3" w:rsidP="00F95CB3">
            <w:pPr>
              <w:pStyle w:val="NoSpacing"/>
              <w:numPr>
                <w:ilvl w:val="0"/>
                <w:numId w:val="20"/>
              </w:numPr>
              <w:rPr>
                <w:sz w:val="24"/>
                <w:szCs w:val="24"/>
              </w:rPr>
            </w:pPr>
            <w:r w:rsidRPr="00F95CB3">
              <w:rPr>
                <w:sz w:val="24"/>
                <w:szCs w:val="24"/>
              </w:rPr>
              <w:t>Data Testing, GUI Testing, Annual Statement Testing, Release Testing, Test Planning, Test Cases Creation, Test Case Implementation, Regression Testing, SDLC, STLC.</w:t>
            </w:r>
          </w:p>
          <w:p w14:paraId="00413CAF" w14:textId="7590CDBF" w:rsidR="00F95CB3" w:rsidRPr="00F95CB3" w:rsidRDefault="00F95CB3" w:rsidP="00F95CB3">
            <w:pPr>
              <w:pStyle w:val="NoSpacing"/>
              <w:numPr>
                <w:ilvl w:val="0"/>
                <w:numId w:val="20"/>
              </w:numPr>
              <w:rPr>
                <w:sz w:val="24"/>
                <w:szCs w:val="24"/>
              </w:rPr>
            </w:pPr>
            <w:r w:rsidRPr="00F95CB3">
              <w:rPr>
                <w:rFonts w:ascii="Calibri" w:hAnsi="Calibri"/>
                <w:b/>
                <w:sz w:val="24"/>
                <w:szCs w:val="24"/>
              </w:rPr>
              <w:lastRenderedPageBreak/>
              <w:t xml:space="preserve">Technologies Known: </w:t>
            </w:r>
            <w:r w:rsidRPr="00F95CB3">
              <w:rPr>
                <w:sz w:val="24"/>
                <w:szCs w:val="24"/>
              </w:rPr>
              <w:t>PL/SQL, Oracle,</w:t>
            </w:r>
            <w:r w:rsidRPr="00F95CB3">
              <w:rPr>
                <w:rFonts w:ascii="Calibri" w:hAnsi="Calibri"/>
                <w:b/>
                <w:sz w:val="24"/>
                <w:szCs w:val="24"/>
              </w:rPr>
              <w:t xml:space="preserve"> </w:t>
            </w:r>
            <w:r w:rsidRPr="00F95CB3">
              <w:rPr>
                <w:sz w:val="24"/>
                <w:szCs w:val="24"/>
              </w:rPr>
              <w:t>MS-Excel (Base/Advanced), Power-BI, VBA</w:t>
            </w:r>
            <w:r w:rsidR="003C6953">
              <w:rPr>
                <w:sz w:val="24"/>
                <w:szCs w:val="24"/>
              </w:rPr>
              <w:t>, Tableau</w:t>
            </w:r>
            <w:r w:rsidRPr="00F95CB3">
              <w:rPr>
                <w:sz w:val="24"/>
                <w:szCs w:val="24"/>
              </w:rPr>
              <w:t>.</w:t>
            </w:r>
          </w:p>
          <w:p w14:paraId="7930DE65" w14:textId="2F716F3A" w:rsidR="00C44632" w:rsidRPr="00F95CB3" w:rsidRDefault="00F95CB3" w:rsidP="00F95CB3">
            <w:pPr>
              <w:pStyle w:val="NoSpacing"/>
              <w:numPr>
                <w:ilvl w:val="0"/>
                <w:numId w:val="20"/>
              </w:numPr>
              <w:rPr>
                <w:sz w:val="24"/>
                <w:szCs w:val="24"/>
              </w:rPr>
            </w:pPr>
            <w:r w:rsidRPr="00F95CB3">
              <w:rPr>
                <w:rFonts w:ascii="Calibri" w:hAnsi="Calibri"/>
                <w:b/>
                <w:sz w:val="24"/>
                <w:szCs w:val="24"/>
              </w:rPr>
              <w:t>Tools:</w:t>
            </w:r>
            <w:r w:rsidRPr="00F95CB3">
              <w:rPr>
                <w:sz w:val="24"/>
                <w:szCs w:val="24"/>
              </w:rPr>
              <w:t xml:space="preserve"> PL/SQL- Developer, Regression Tester, JIRA (Task Tracker Tool), SharePoint, Citrix, Visual Studio</w:t>
            </w:r>
            <w:r w:rsidR="005F6141">
              <w:rPr>
                <w:sz w:val="24"/>
                <w:szCs w:val="24"/>
              </w:rPr>
              <w:t xml:space="preserve"> </w:t>
            </w:r>
            <w:r w:rsidRPr="00F95CB3">
              <w:rPr>
                <w:sz w:val="24"/>
                <w:szCs w:val="24"/>
              </w:rPr>
              <w:t>(Web Regression Testing Tool), MS-Office, Pen Pro Plus</w:t>
            </w:r>
            <w:r>
              <w:rPr>
                <w:sz w:val="24"/>
                <w:szCs w:val="24"/>
              </w:rPr>
              <w:t>, TBS, Microsoft Access</w:t>
            </w:r>
            <w:r w:rsidR="003C6953">
              <w:rPr>
                <w:sz w:val="24"/>
                <w:szCs w:val="24"/>
              </w:rPr>
              <w:t>, Rapid Minor.</w:t>
            </w:r>
          </w:p>
        </w:tc>
      </w:tr>
    </w:tbl>
    <w:sdt>
      <w:sdtPr>
        <w:alias w:val="Education:"/>
        <w:tag w:val="Education:"/>
        <w:id w:val="-1908763273"/>
        <w:placeholder>
          <w:docPart w:val="3CC89785C2404249842CDF095EBA3247"/>
        </w:placeholder>
        <w:temporary/>
        <w:showingPlcHdr/>
        <w15:appearance w15:val="hidden"/>
      </w:sdtPr>
      <w:sdtEndPr/>
      <w:sdtContent>
        <w:p w14:paraId="7B848FDE" w14:textId="77777777" w:rsidR="00C44632" w:rsidRPr="00CF1A49" w:rsidRDefault="00C44632" w:rsidP="00C44632">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44632" w:rsidRPr="00CF1A49" w14:paraId="2CCA2332" w14:textId="77777777" w:rsidTr="00AD5BE5">
        <w:tc>
          <w:tcPr>
            <w:tcW w:w="9355" w:type="dxa"/>
          </w:tcPr>
          <w:p w14:paraId="27903694" w14:textId="77777777" w:rsidR="00C44632" w:rsidRPr="00CF1A49" w:rsidRDefault="00C44632" w:rsidP="00AD5BE5">
            <w:pPr>
              <w:pStyle w:val="Heading3"/>
              <w:contextualSpacing w:val="0"/>
              <w:outlineLvl w:val="2"/>
            </w:pPr>
            <w:r>
              <w:t>March</w:t>
            </w:r>
            <w:r w:rsidRPr="00CF1A49">
              <w:t xml:space="preserve"> </w:t>
            </w:r>
            <w:r>
              <w:t>2020</w:t>
            </w:r>
          </w:p>
          <w:p w14:paraId="628A9A37" w14:textId="77777777" w:rsidR="00C44632" w:rsidRPr="00CF1A49" w:rsidRDefault="00C44632" w:rsidP="00AD5BE5">
            <w:pPr>
              <w:pStyle w:val="Heading2"/>
              <w:contextualSpacing w:val="0"/>
              <w:outlineLvl w:val="1"/>
            </w:pPr>
            <w:r>
              <w:t>MASTER’S IN DATA Analytics</w:t>
            </w:r>
            <w:r w:rsidRPr="00CF1A49">
              <w:t xml:space="preserve">, </w:t>
            </w:r>
            <w:r>
              <w:rPr>
                <w:rStyle w:val="SubtleReference"/>
              </w:rPr>
              <w:t>Deakin University</w:t>
            </w:r>
          </w:p>
          <w:p w14:paraId="7A4B10A2" w14:textId="18122372" w:rsidR="00C44632" w:rsidRPr="00CF1A49" w:rsidRDefault="00C44632" w:rsidP="00AD5BE5">
            <w:pPr>
              <w:contextualSpacing w:val="0"/>
            </w:pPr>
            <w:r>
              <w:t>Completed my master’s with an a</w:t>
            </w:r>
            <w:r w:rsidR="00F95CB3">
              <w:t xml:space="preserve">ggregate </w:t>
            </w:r>
            <w:r>
              <w:t>of 70%</w:t>
            </w:r>
            <w:r w:rsidR="00F95CB3">
              <w:t xml:space="preserve"> in Data Analytics domain.</w:t>
            </w:r>
          </w:p>
        </w:tc>
      </w:tr>
      <w:tr w:rsidR="00C44632" w:rsidRPr="00CF1A49" w14:paraId="4E3FA30C" w14:textId="77777777" w:rsidTr="00AD5BE5">
        <w:tc>
          <w:tcPr>
            <w:tcW w:w="9355" w:type="dxa"/>
            <w:tcMar>
              <w:top w:w="216" w:type="dxa"/>
            </w:tcMar>
          </w:tcPr>
          <w:p w14:paraId="61B4F0E1" w14:textId="77777777" w:rsidR="00C44632" w:rsidRPr="00CF1A49" w:rsidRDefault="00C44632" w:rsidP="00AD5BE5">
            <w:pPr>
              <w:pStyle w:val="Heading3"/>
              <w:contextualSpacing w:val="0"/>
              <w:outlineLvl w:val="2"/>
            </w:pPr>
            <w:r>
              <w:t>April</w:t>
            </w:r>
            <w:r w:rsidRPr="00CF1A49">
              <w:t xml:space="preserve"> </w:t>
            </w:r>
            <w:r>
              <w:t>2015</w:t>
            </w:r>
          </w:p>
          <w:p w14:paraId="7589DF05" w14:textId="77777777" w:rsidR="00C44632" w:rsidRPr="00CF1A49" w:rsidRDefault="00C44632" w:rsidP="00AD5BE5">
            <w:pPr>
              <w:pStyle w:val="Heading2"/>
              <w:contextualSpacing w:val="0"/>
              <w:outlineLvl w:val="1"/>
            </w:pPr>
            <w:r>
              <w:t xml:space="preserve">Bachelor’s in </w:t>
            </w:r>
            <w:r w:rsidRPr="00122F6D">
              <w:rPr>
                <w:sz w:val="24"/>
                <w:szCs w:val="24"/>
              </w:rPr>
              <w:t>Electronics and Communication Engineering</w:t>
            </w:r>
            <w:r w:rsidRPr="00CF1A49">
              <w:t xml:space="preserve">, </w:t>
            </w:r>
            <w:r>
              <w:rPr>
                <w:rStyle w:val="SubtleReference"/>
              </w:rPr>
              <w:t>Lovely Professional University</w:t>
            </w:r>
          </w:p>
          <w:p w14:paraId="453DC99D" w14:textId="77777777" w:rsidR="00C44632" w:rsidRDefault="00C44632" w:rsidP="00AD5BE5">
            <w:r>
              <w:t>Completed my bachelor’s degree with a GPA of 7.34.</w:t>
            </w:r>
          </w:p>
          <w:p w14:paraId="6E6C5D2E" w14:textId="77777777" w:rsidR="00C44632" w:rsidRDefault="00C44632" w:rsidP="00AD5BE5"/>
        </w:tc>
      </w:tr>
    </w:tbl>
    <w:p w14:paraId="7A5EEE94" w14:textId="4816FA1F" w:rsidR="00C44632" w:rsidRDefault="00C44632" w:rsidP="00C44632">
      <w:pPr>
        <w:pStyle w:val="Heading1"/>
      </w:pPr>
      <w:r>
        <w:t>Achievements</w:t>
      </w:r>
    </w:p>
    <w:p w14:paraId="4FA3467B" w14:textId="50FA2026" w:rsidR="00C44632" w:rsidRPr="00C44632" w:rsidRDefault="00C44632" w:rsidP="00C44632">
      <w:pPr>
        <w:pStyle w:val="Heading3"/>
      </w:pPr>
      <w:r>
        <w:rPr>
          <w:rFonts w:cstheme="minorHAnsi"/>
        </w:rPr>
        <w:t xml:space="preserve">              </w:t>
      </w:r>
      <w:r>
        <w:t>October</w:t>
      </w:r>
      <w:r w:rsidRPr="00C44632">
        <w:t xml:space="preserve"> 201</w:t>
      </w:r>
      <w:r>
        <w:t>5</w:t>
      </w:r>
    </w:p>
    <w:p w14:paraId="45D3B1A7" w14:textId="642F9209" w:rsidR="00C44632" w:rsidRPr="00A6551E" w:rsidRDefault="00C44632" w:rsidP="00C44632">
      <w:pPr>
        <w:pStyle w:val="NoSpacing"/>
        <w:ind w:left="720"/>
        <w:rPr>
          <w:rFonts w:cstheme="minorHAnsi"/>
        </w:rPr>
      </w:pPr>
      <w:r w:rsidRPr="00A6551E">
        <w:rPr>
          <w:rFonts w:cstheme="minorHAnsi"/>
        </w:rPr>
        <w:t xml:space="preserve">Live Our Values Award from Aon Hewitt for Outstanding Performance in </w:t>
      </w:r>
      <w:r>
        <w:rPr>
          <w:rFonts w:cstheme="minorHAnsi"/>
        </w:rPr>
        <w:t>October</w:t>
      </w:r>
      <w:r w:rsidRPr="00A6551E">
        <w:rPr>
          <w:rFonts w:cstheme="minorHAnsi"/>
        </w:rPr>
        <w:t>, 201</w:t>
      </w:r>
      <w:r>
        <w:rPr>
          <w:rFonts w:cstheme="minorHAnsi"/>
        </w:rPr>
        <w:t>5</w:t>
      </w:r>
      <w:r w:rsidRPr="00A6551E">
        <w:rPr>
          <w:rFonts w:cstheme="minorHAnsi"/>
        </w:rPr>
        <w:t>.</w:t>
      </w:r>
    </w:p>
    <w:p w14:paraId="42E8E731" w14:textId="07EBAA03" w:rsidR="00C44632" w:rsidRPr="00C44632" w:rsidRDefault="00C44632" w:rsidP="00C44632">
      <w:pPr>
        <w:pStyle w:val="Heading3"/>
      </w:pPr>
      <w:r w:rsidRPr="00C44632">
        <w:t xml:space="preserve">              March 2016</w:t>
      </w:r>
    </w:p>
    <w:p w14:paraId="7BFA1F09" w14:textId="6FDE9602" w:rsidR="00C44632" w:rsidRDefault="00C44632" w:rsidP="00C44632">
      <w:pPr>
        <w:pStyle w:val="NoSpacing"/>
        <w:ind w:left="720"/>
        <w:rPr>
          <w:rFonts w:cstheme="minorHAnsi"/>
        </w:rPr>
      </w:pPr>
      <w:r w:rsidRPr="00A6551E">
        <w:rPr>
          <w:rFonts w:cstheme="minorHAnsi"/>
        </w:rPr>
        <w:t xml:space="preserve">HBRA Champ Award from Aon Hewitt for working in stringent timelines and training team members simultaneously for the project in </w:t>
      </w:r>
      <w:r w:rsidR="005455AA">
        <w:rPr>
          <w:rFonts w:cstheme="minorHAnsi"/>
        </w:rPr>
        <w:t>March</w:t>
      </w:r>
      <w:r w:rsidRPr="00A6551E">
        <w:rPr>
          <w:rFonts w:cstheme="minorHAnsi"/>
        </w:rPr>
        <w:t xml:space="preserve"> 20</w:t>
      </w:r>
      <w:r>
        <w:rPr>
          <w:rFonts w:cstheme="minorHAnsi"/>
        </w:rPr>
        <w:t>16</w:t>
      </w:r>
      <w:r w:rsidRPr="00A6551E">
        <w:rPr>
          <w:rFonts w:cstheme="minorHAnsi"/>
        </w:rPr>
        <w:t xml:space="preserve"> and AON Star Award for High Client value and Quality in</w:t>
      </w:r>
      <w:r>
        <w:rPr>
          <w:rFonts w:cstheme="minorHAnsi"/>
        </w:rPr>
        <w:t xml:space="preserve"> March</w:t>
      </w:r>
      <w:r w:rsidR="005455AA">
        <w:rPr>
          <w:rFonts w:cstheme="minorHAnsi"/>
        </w:rPr>
        <w:t xml:space="preserve"> </w:t>
      </w:r>
      <w:r w:rsidRPr="00A6551E">
        <w:rPr>
          <w:rFonts w:cstheme="minorHAnsi"/>
        </w:rPr>
        <w:t>201</w:t>
      </w:r>
      <w:r>
        <w:rPr>
          <w:rFonts w:cstheme="minorHAnsi"/>
        </w:rPr>
        <w:t>6</w:t>
      </w:r>
      <w:r w:rsidRPr="00A6551E">
        <w:rPr>
          <w:rFonts w:cstheme="minorHAnsi"/>
        </w:rPr>
        <w:t>.</w:t>
      </w:r>
    </w:p>
    <w:p w14:paraId="2F835A4B" w14:textId="0C57F78A" w:rsidR="00C44632" w:rsidRPr="00C44632" w:rsidRDefault="00C44632" w:rsidP="00C44632">
      <w:pPr>
        <w:pStyle w:val="Heading3"/>
      </w:pPr>
      <w:r>
        <w:rPr>
          <w:rFonts w:cstheme="minorHAnsi"/>
        </w:rPr>
        <w:t xml:space="preserve">              </w:t>
      </w:r>
      <w:r w:rsidRPr="00C44632">
        <w:t>October 2017</w:t>
      </w:r>
    </w:p>
    <w:p w14:paraId="5D2BB108" w14:textId="77777777" w:rsidR="00C44632" w:rsidRDefault="00C44632" w:rsidP="00C44632">
      <w:pPr>
        <w:pStyle w:val="NoSpacing"/>
        <w:ind w:left="720"/>
        <w:rPr>
          <w:rFonts w:cstheme="minorHAnsi"/>
        </w:rPr>
      </w:pPr>
      <w:r>
        <w:rPr>
          <w:rFonts w:cstheme="minorHAnsi"/>
        </w:rPr>
        <w:t>Got a certificate and THANK YOU Card from the delivery group for flexibility and high client value.</w:t>
      </w:r>
    </w:p>
    <w:p w14:paraId="3D0D4649" w14:textId="74207C1A" w:rsidR="00C44632" w:rsidRDefault="00C44632" w:rsidP="00C44632">
      <w:pPr>
        <w:pStyle w:val="Heading3"/>
        <w:rPr>
          <w:rFonts w:cstheme="minorHAnsi"/>
          <w:szCs w:val="22"/>
        </w:rPr>
      </w:pPr>
      <w:r>
        <w:rPr>
          <w:rFonts w:cstheme="minorHAnsi"/>
        </w:rPr>
        <w:t xml:space="preserve">               </w:t>
      </w:r>
      <w:r w:rsidRPr="00C44632">
        <w:t>MARCH 2019</w:t>
      </w:r>
    </w:p>
    <w:p w14:paraId="414E415A" w14:textId="2C619287" w:rsidR="00C44632" w:rsidRDefault="00C44632" w:rsidP="00C44632">
      <w:pPr>
        <w:pStyle w:val="NoSpacing"/>
        <w:ind w:firstLine="720"/>
        <w:rPr>
          <w:rFonts w:cstheme="minorHAnsi"/>
        </w:rPr>
      </w:pPr>
      <w:bookmarkStart w:id="0" w:name="_GoBack"/>
      <w:r w:rsidRPr="00351A02">
        <w:rPr>
          <w:rFonts w:cstheme="minorHAnsi"/>
        </w:rPr>
        <w:t>LIVE Our Values for successful completion of Automation Project.</w:t>
      </w:r>
    </w:p>
    <w:p w14:paraId="722DE392" w14:textId="77777777" w:rsidR="00C44632" w:rsidRPr="00BD7C66" w:rsidRDefault="00C44632" w:rsidP="00C44632">
      <w:pPr>
        <w:pStyle w:val="NoSpacing"/>
        <w:ind w:left="720"/>
        <w:rPr>
          <w:rFonts w:cstheme="minorHAnsi"/>
        </w:rPr>
      </w:pPr>
      <w:r w:rsidRPr="00F25D70">
        <w:rPr>
          <w:rFonts w:cstheme="minorHAnsi"/>
        </w:rPr>
        <w:t>Gold award for Unmatched Team.</w:t>
      </w:r>
    </w:p>
    <w:bookmarkEnd w:id="0"/>
    <w:p w14:paraId="26F3A133" w14:textId="77777777" w:rsidR="00C44632" w:rsidRDefault="00C44632" w:rsidP="00C44632">
      <w:pPr>
        <w:rPr>
          <w:rFonts w:asciiTheme="majorHAnsi" w:eastAsiaTheme="majorEastAsia" w:hAnsiTheme="majorHAnsi" w:cstheme="majorBidi"/>
          <w:b/>
          <w:caps/>
          <w:color w:val="262626" w:themeColor="text1" w:themeTint="D9"/>
          <w:sz w:val="28"/>
          <w:szCs w:val="32"/>
        </w:rPr>
      </w:pPr>
    </w:p>
    <w:p w14:paraId="6B7BD7B3" w14:textId="77777777" w:rsidR="00C44632" w:rsidRDefault="00C44632" w:rsidP="00C44632">
      <w:pPr>
        <w:rPr>
          <w:rFonts w:asciiTheme="majorHAnsi" w:eastAsiaTheme="majorEastAsia" w:hAnsiTheme="majorHAnsi" w:cstheme="majorBidi"/>
          <w:b/>
          <w:caps/>
          <w:color w:val="262626" w:themeColor="text1" w:themeTint="D9"/>
          <w:sz w:val="28"/>
          <w:szCs w:val="32"/>
        </w:rPr>
      </w:pPr>
      <w:r w:rsidRPr="00CB31BC">
        <w:rPr>
          <w:rFonts w:asciiTheme="majorHAnsi" w:eastAsiaTheme="majorEastAsia" w:hAnsiTheme="majorHAnsi" w:cstheme="majorBidi"/>
          <w:b/>
          <w:caps/>
          <w:color w:val="262626" w:themeColor="text1" w:themeTint="D9"/>
          <w:sz w:val="28"/>
          <w:szCs w:val="32"/>
        </w:rPr>
        <w:t>REFERENCE</w:t>
      </w:r>
    </w:p>
    <w:p w14:paraId="090ED462" w14:textId="77777777" w:rsidR="00C44632" w:rsidRPr="00CB31BC" w:rsidRDefault="00C44632" w:rsidP="00C44632">
      <w:pPr>
        <w:rPr>
          <w:rFonts w:asciiTheme="majorHAnsi" w:eastAsiaTheme="majorEastAsia" w:hAnsiTheme="majorHAnsi" w:cstheme="majorBidi"/>
          <w:b/>
          <w:caps/>
          <w:color w:val="262626" w:themeColor="text1" w:themeTint="D9"/>
          <w:sz w:val="28"/>
          <w:szCs w:val="32"/>
        </w:rPr>
      </w:pPr>
    </w:p>
    <w:p w14:paraId="18F66BE0" w14:textId="77777777" w:rsidR="00C44632" w:rsidRPr="00CB31BC" w:rsidRDefault="00C44632" w:rsidP="00C44632">
      <w:r w:rsidRPr="00CB31BC">
        <w:t xml:space="preserve">Kat </w:t>
      </w:r>
      <w:proofErr w:type="spellStart"/>
      <w:r w:rsidRPr="00CB31BC">
        <w:t>Seel</w:t>
      </w:r>
      <w:proofErr w:type="spellEnd"/>
      <w:r w:rsidRPr="00CB31BC">
        <w:t xml:space="preserve"> (Manager), Business Analyst – Health and Benefits (AON Melbourne)</w:t>
      </w:r>
    </w:p>
    <w:p w14:paraId="409533A9" w14:textId="77777777" w:rsidR="00C44632" w:rsidRDefault="00C44632" w:rsidP="00C44632">
      <w:r w:rsidRPr="00CB31BC">
        <w:t>Contact Number: 0403855296</w:t>
      </w:r>
    </w:p>
    <w:p w14:paraId="36EBB895" w14:textId="77777777" w:rsidR="00C44632" w:rsidRDefault="00C44632" w:rsidP="00C44632"/>
    <w:p w14:paraId="19AD59A5" w14:textId="123C7571" w:rsidR="00C44632" w:rsidRDefault="00F95CB3" w:rsidP="00C44632">
      <w:r>
        <w:t>Siddhartha Srivastava</w:t>
      </w:r>
      <w:r w:rsidR="004E418C">
        <w:t xml:space="preserve">, </w:t>
      </w:r>
      <w:r>
        <w:t xml:space="preserve">Business Analyst </w:t>
      </w:r>
      <w:r w:rsidR="004E418C">
        <w:t>(Mercer Sydney)</w:t>
      </w:r>
    </w:p>
    <w:p w14:paraId="34723C67" w14:textId="1B0390EB" w:rsidR="004E418C" w:rsidRDefault="004E418C" w:rsidP="00C44632">
      <w:r>
        <w:t xml:space="preserve">Mail ID: </w:t>
      </w:r>
      <w:hyperlink r:id="rId8" w:history="1">
        <w:r w:rsidRPr="00893DA1">
          <w:rPr>
            <w:rStyle w:val="Hyperlink"/>
          </w:rPr>
          <w:t>Siddharth.srivastav@mercer.com</w:t>
        </w:r>
      </w:hyperlink>
    </w:p>
    <w:p w14:paraId="432D14F3" w14:textId="4FB00720" w:rsidR="004E418C" w:rsidRDefault="004E418C" w:rsidP="00C44632">
      <w:r>
        <w:t>Employee ID: 1167776</w:t>
      </w:r>
    </w:p>
    <w:p w14:paraId="2F0E3975" w14:textId="5D9FD717" w:rsidR="004E418C" w:rsidRPr="00CB31BC" w:rsidRDefault="004E418C" w:rsidP="00C44632">
      <w:r>
        <w:t xml:space="preserve">Contact </w:t>
      </w:r>
      <w:proofErr w:type="gramStart"/>
      <w:r>
        <w:t>Number :</w:t>
      </w:r>
      <w:proofErr w:type="gramEnd"/>
      <w:r>
        <w:t xml:space="preserve"> 0401034871</w:t>
      </w:r>
    </w:p>
    <w:p w14:paraId="2A54CC89" w14:textId="77777777" w:rsidR="00C44632" w:rsidRDefault="00C44632" w:rsidP="00C44632">
      <w:pPr>
        <w:rPr>
          <w:sz w:val="24"/>
          <w:szCs w:val="24"/>
        </w:rPr>
      </w:pPr>
    </w:p>
    <w:p w14:paraId="12376316" w14:textId="77777777" w:rsidR="00C44632" w:rsidRDefault="00C44632" w:rsidP="00C44632">
      <w:pPr>
        <w:rPr>
          <w:rFonts w:asciiTheme="majorHAnsi" w:eastAsiaTheme="majorEastAsia" w:hAnsiTheme="majorHAnsi" w:cstheme="majorBidi"/>
          <w:b/>
          <w:caps/>
          <w:color w:val="262626" w:themeColor="text1" w:themeTint="D9"/>
          <w:sz w:val="28"/>
          <w:szCs w:val="32"/>
        </w:rPr>
      </w:pPr>
      <w:r w:rsidRPr="00CB31BC">
        <w:rPr>
          <w:rFonts w:asciiTheme="majorHAnsi" w:eastAsiaTheme="majorEastAsia" w:hAnsiTheme="majorHAnsi" w:cstheme="majorBidi"/>
          <w:b/>
          <w:caps/>
          <w:color w:val="262626" w:themeColor="text1" w:themeTint="D9"/>
          <w:sz w:val="28"/>
          <w:szCs w:val="32"/>
        </w:rPr>
        <w:t>AVAILABILITY</w:t>
      </w:r>
    </w:p>
    <w:p w14:paraId="71E1091F" w14:textId="77777777" w:rsidR="00C44632" w:rsidRDefault="00C44632" w:rsidP="00C44632">
      <w:pPr>
        <w:rPr>
          <w:rFonts w:asciiTheme="majorHAnsi" w:eastAsiaTheme="majorEastAsia" w:hAnsiTheme="majorHAnsi" w:cstheme="majorBidi"/>
          <w:b/>
          <w:caps/>
          <w:color w:val="262626" w:themeColor="text1" w:themeTint="D9"/>
          <w:sz w:val="28"/>
          <w:szCs w:val="32"/>
        </w:rPr>
      </w:pPr>
    </w:p>
    <w:p w14:paraId="6127EB10" w14:textId="3457F59D" w:rsidR="00C44632" w:rsidRDefault="00C44632" w:rsidP="00C44632">
      <w:r w:rsidRPr="00CB31BC">
        <w:rPr>
          <w:sz w:val="24"/>
          <w:szCs w:val="24"/>
        </w:rPr>
        <w:t>Available</w:t>
      </w:r>
      <w:r>
        <w:rPr>
          <w:sz w:val="24"/>
          <w:szCs w:val="24"/>
        </w:rPr>
        <w:t xml:space="preserve"> to start the work immediately and have </w:t>
      </w:r>
      <w:r w:rsidR="005455AA">
        <w:rPr>
          <w:sz w:val="24"/>
          <w:szCs w:val="24"/>
        </w:rPr>
        <w:t>FULL</w:t>
      </w:r>
      <w:r>
        <w:rPr>
          <w:sz w:val="24"/>
          <w:szCs w:val="24"/>
        </w:rPr>
        <w:t xml:space="preserve"> time work rights</w:t>
      </w:r>
      <w:r w:rsidR="005455AA">
        <w:rPr>
          <w:sz w:val="24"/>
          <w:szCs w:val="24"/>
        </w:rPr>
        <w:t>/ Temporary Residence VISA</w:t>
      </w:r>
      <w:r>
        <w:rPr>
          <w:sz w:val="24"/>
          <w:szCs w:val="24"/>
        </w:rPr>
        <w:t xml:space="preserve"> </w:t>
      </w:r>
      <w:r w:rsidR="005455AA">
        <w:rPr>
          <w:sz w:val="24"/>
          <w:szCs w:val="24"/>
        </w:rPr>
        <w:t>from March.</w:t>
      </w:r>
    </w:p>
    <w:sectPr w:rsidR="00C44632"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49CE0" w14:textId="77777777" w:rsidR="009C581B" w:rsidRDefault="009C581B" w:rsidP="0068194B">
      <w:r>
        <w:separator/>
      </w:r>
    </w:p>
    <w:p w14:paraId="4CF2F067" w14:textId="77777777" w:rsidR="009C581B" w:rsidRDefault="009C581B"/>
    <w:p w14:paraId="1EFD6DA5" w14:textId="77777777" w:rsidR="009C581B" w:rsidRDefault="009C581B"/>
  </w:endnote>
  <w:endnote w:type="continuationSeparator" w:id="0">
    <w:p w14:paraId="4AFA5EA4" w14:textId="77777777" w:rsidR="009C581B" w:rsidRDefault="009C581B" w:rsidP="0068194B">
      <w:r>
        <w:continuationSeparator/>
      </w:r>
    </w:p>
    <w:p w14:paraId="020D9A9D" w14:textId="77777777" w:rsidR="009C581B" w:rsidRDefault="009C581B"/>
    <w:p w14:paraId="5EF13520" w14:textId="77777777" w:rsidR="009C581B" w:rsidRDefault="009C58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931373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8BA70" w14:textId="77777777" w:rsidR="009C581B" w:rsidRDefault="009C581B" w:rsidP="0068194B">
      <w:r>
        <w:separator/>
      </w:r>
    </w:p>
    <w:p w14:paraId="599546A8" w14:textId="77777777" w:rsidR="009C581B" w:rsidRDefault="009C581B"/>
    <w:p w14:paraId="4EC4916B" w14:textId="77777777" w:rsidR="009C581B" w:rsidRDefault="009C581B"/>
  </w:footnote>
  <w:footnote w:type="continuationSeparator" w:id="0">
    <w:p w14:paraId="64898B4E" w14:textId="77777777" w:rsidR="009C581B" w:rsidRDefault="009C581B" w:rsidP="0068194B">
      <w:r>
        <w:continuationSeparator/>
      </w:r>
    </w:p>
    <w:p w14:paraId="0BB21937" w14:textId="77777777" w:rsidR="009C581B" w:rsidRDefault="009C581B"/>
    <w:p w14:paraId="4A7DF958" w14:textId="77777777" w:rsidR="009C581B" w:rsidRDefault="009C58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C99A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CA861B4" wp14:editId="12B9192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C8C453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A95346B"/>
    <w:multiLevelType w:val="hybridMultilevel"/>
    <w:tmpl w:val="4E8E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1405A"/>
    <w:multiLevelType w:val="hybridMultilevel"/>
    <w:tmpl w:val="FA74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0866D65"/>
    <w:multiLevelType w:val="hybridMultilevel"/>
    <w:tmpl w:val="F200A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523D3"/>
    <w:multiLevelType w:val="hybridMultilevel"/>
    <w:tmpl w:val="2534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28B31B7"/>
    <w:multiLevelType w:val="hybridMultilevel"/>
    <w:tmpl w:val="0004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FBC024A"/>
    <w:multiLevelType w:val="hybridMultilevel"/>
    <w:tmpl w:val="2000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541EF"/>
    <w:multiLevelType w:val="hybridMultilevel"/>
    <w:tmpl w:val="8654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B20DF"/>
    <w:multiLevelType w:val="hybridMultilevel"/>
    <w:tmpl w:val="728A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5"/>
  </w:num>
  <w:num w:numId="8">
    <w:abstractNumId w:val="2"/>
  </w:num>
  <w:num w:numId="9">
    <w:abstractNumId w:val="17"/>
  </w:num>
  <w:num w:numId="10">
    <w:abstractNumId w:val="5"/>
  </w:num>
  <w:num w:numId="11">
    <w:abstractNumId w:val="4"/>
  </w:num>
  <w:num w:numId="12">
    <w:abstractNumId w:val="1"/>
  </w:num>
  <w:num w:numId="13">
    <w:abstractNumId w:val="0"/>
  </w:num>
  <w:num w:numId="14">
    <w:abstractNumId w:val="13"/>
  </w:num>
  <w:num w:numId="15">
    <w:abstractNumId w:val="18"/>
  </w:num>
  <w:num w:numId="16">
    <w:abstractNumId w:val="14"/>
  </w:num>
  <w:num w:numId="17">
    <w:abstractNumId w:val="11"/>
  </w:num>
  <w:num w:numId="18">
    <w:abstractNumId w:val="16"/>
  </w:num>
  <w:num w:numId="19">
    <w:abstractNumId w:val="10"/>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32"/>
    <w:rsid w:val="000001EF"/>
    <w:rsid w:val="00007322"/>
    <w:rsid w:val="00007728"/>
    <w:rsid w:val="00024584"/>
    <w:rsid w:val="00024730"/>
    <w:rsid w:val="00033DFD"/>
    <w:rsid w:val="00055E95"/>
    <w:rsid w:val="0007021F"/>
    <w:rsid w:val="000B2BA5"/>
    <w:rsid w:val="000C10E7"/>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C7A46"/>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C6953"/>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418C"/>
    <w:rsid w:val="00510392"/>
    <w:rsid w:val="00513E2A"/>
    <w:rsid w:val="005455AA"/>
    <w:rsid w:val="00566A35"/>
    <w:rsid w:val="0056701E"/>
    <w:rsid w:val="005740D7"/>
    <w:rsid w:val="005A0F26"/>
    <w:rsid w:val="005A1B10"/>
    <w:rsid w:val="005A27A6"/>
    <w:rsid w:val="005A6850"/>
    <w:rsid w:val="005B1B1B"/>
    <w:rsid w:val="005C5932"/>
    <w:rsid w:val="005D3CA7"/>
    <w:rsid w:val="005D4CC1"/>
    <w:rsid w:val="005F4B91"/>
    <w:rsid w:val="005F55D2"/>
    <w:rsid w:val="005F6141"/>
    <w:rsid w:val="00601194"/>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C581B"/>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4632"/>
    <w:rsid w:val="00C47FA6"/>
    <w:rsid w:val="00C57FC6"/>
    <w:rsid w:val="00C66A7D"/>
    <w:rsid w:val="00C779DA"/>
    <w:rsid w:val="00C814F7"/>
    <w:rsid w:val="00CA4B4D"/>
    <w:rsid w:val="00CB0DE7"/>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007D1"/>
    <w:rsid w:val="00F130DD"/>
    <w:rsid w:val="00F24884"/>
    <w:rsid w:val="00F476C4"/>
    <w:rsid w:val="00F61DF9"/>
    <w:rsid w:val="00F81960"/>
    <w:rsid w:val="00F8769D"/>
    <w:rsid w:val="00F9350C"/>
    <w:rsid w:val="00F94EB5"/>
    <w:rsid w:val="00F95CB3"/>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3D2EE"/>
  <w15:chartTrackingRefBased/>
  <w15:docId w15:val="{FFCAA7D6-2D5E-4255-92D6-7503F48C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4E4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harth.srivastav@merc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tharun-kumar-konada"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1B4FAF90-92C7-4578-ABDE-2A5661A75DBA%7d\%7b7D1C56DB-208A-4071-A06A-7F93D6F6AD02%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B0A5D9B7394EF8B9E404D4CC24EDC5"/>
        <w:category>
          <w:name w:val="General"/>
          <w:gallery w:val="placeholder"/>
        </w:category>
        <w:types>
          <w:type w:val="bbPlcHdr"/>
        </w:types>
        <w:behaviors>
          <w:behavior w:val="content"/>
        </w:behaviors>
        <w:guid w:val="{7A243506-6CE1-4A8E-8AFF-6990A63B8A56}"/>
      </w:docPartPr>
      <w:docPartBody>
        <w:p w:rsidR="00D332A4" w:rsidRDefault="00A922C0" w:rsidP="00A922C0">
          <w:pPr>
            <w:pStyle w:val="9CB0A5D9B7394EF8B9E404D4CC24EDC5"/>
          </w:pPr>
          <w:r w:rsidRPr="00CF1A49">
            <w:t>·</w:t>
          </w:r>
        </w:p>
      </w:docPartBody>
    </w:docPart>
    <w:docPart>
      <w:docPartPr>
        <w:name w:val="72700EF2E5804D9D9A164C01F409FAE8"/>
        <w:category>
          <w:name w:val="General"/>
          <w:gallery w:val="placeholder"/>
        </w:category>
        <w:types>
          <w:type w:val="bbPlcHdr"/>
        </w:types>
        <w:behaviors>
          <w:behavior w:val="content"/>
        </w:behaviors>
        <w:guid w:val="{0ECE7B54-4FAC-4D31-9436-F3A8609A736C}"/>
      </w:docPartPr>
      <w:docPartBody>
        <w:p w:rsidR="00D332A4" w:rsidRDefault="00A922C0" w:rsidP="00A922C0">
          <w:pPr>
            <w:pStyle w:val="72700EF2E5804D9D9A164C01F409FAE8"/>
          </w:pPr>
          <w:r w:rsidRPr="00CF1A49">
            <w:t>·</w:t>
          </w:r>
        </w:p>
      </w:docPartBody>
    </w:docPart>
    <w:docPart>
      <w:docPartPr>
        <w:name w:val="7132648D80A54F778CE84C52C299F476"/>
        <w:category>
          <w:name w:val="General"/>
          <w:gallery w:val="placeholder"/>
        </w:category>
        <w:types>
          <w:type w:val="bbPlcHdr"/>
        </w:types>
        <w:behaviors>
          <w:behavior w:val="content"/>
        </w:behaviors>
        <w:guid w:val="{824B49E5-49D1-4BEB-BB90-075558825B26}"/>
      </w:docPartPr>
      <w:docPartBody>
        <w:p w:rsidR="00D332A4" w:rsidRDefault="00A922C0" w:rsidP="00A922C0">
          <w:pPr>
            <w:pStyle w:val="7132648D80A54F778CE84C52C299F476"/>
          </w:pPr>
          <w:r w:rsidRPr="00CF1A49">
            <w:t>Experience</w:t>
          </w:r>
        </w:p>
      </w:docPartBody>
    </w:docPart>
    <w:docPart>
      <w:docPartPr>
        <w:name w:val="3CC89785C2404249842CDF095EBA3247"/>
        <w:category>
          <w:name w:val="General"/>
          <w:gallery w:val="placeholder"/>
        </w:category>
        <w:types>
          <w:type w:val="bbPlcHdr"/>
        </w:types>
        <w:behaviors>
          <w:behavior w:val="content"/>
        </w:behaviors>
        <w:guid w:val="{FFB5B931-FD19-4532-B5F7-95984097C496}"/>
      </w:docPartPr>
      <w:docPartBody>
        <w:p w:rsidR="00D332A4" w:rsidRDefault="00A922C0" w:rsidP="00A922C0">
          <w:pPr>
            <w:pStyle w:val="3CC89785C2404249842CDF095EBA3247"/>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C0"/>
    <w:rsid w:val="00346D75"/>
    <w:rsid w:val="008F3D6B"/>
    <w:rsid w:val="00A922C0"/>
    <w:rsid w:val="00CD366D"/>
    <w:rsid w:val="00D332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8224DA574F407EA926256ED06652A8">
    <w:name w:val="A98224DA574F407EA926256ED06652A8"/>
  </w:style>
  <w:style w:type="character" w:styleId="IntenseEmphasis">
    <w:name w:val="Intense Emphasis"/>
    <w:basedOn w:val="DefaultParagraphFont"/>
    <w:uiPriority w:val="2"/>
    <w:rPr>
      <w:b/>
      <w:iCs/>
      <w:color w:val="262626" w:themeColor="text1" w:themeTint="D9"/>
    </w:rPr>
  </w:style>
  <w:style w:type="paragraph" w:customStyle="1" w:styleId="91F5D615E55B4369A128A11829431E29">
    <w:name w:val="91F5D615E55B4369A128A11829431E29"/>
  </w:style>
  <w:style w:type="paragraph" w:customStyle="1" w:styleId="69F68D08734D4C66B6AF6CE9CF3841E4">
    <w:name w:val="69F68D08734D4C66B6AF6CE9CF3841E4"/>
  </w:style>
  <w:style w:type="paragraph" w:customStyle="1" w:styleId="89EBADD16BEB4F2F814D763A6469EF8C">
    <w:name w:val="89EBADD16BEB4F2F814D763A6469EF8C"/>
  </w:style>
  <w:style w:type="paragraph" w:customStyle="1" w:styleId="1FBB2ABD29154C98BCD16DA9366FD60B">
    <w:name w:val="1FBB2ABD29154C98BCD16DA9366FD60B"/>
  </w:style>
  <w:style w:type="paragraph" w:customStyle="1" w:styleId="E489F3597CDC45648077145A4AB80634">
    <w:name w:val="E489F3597CDC45648077145A4AB80634"/>
  </w:style>
  <w:style w:type="paragraph" w:customStyle="1" w:styleId="F2392C1B86724A8F87987D5D104600A0">
    <w:name w:val="F2392C1B86724A8F87987D5D104600A0"/>
  </w:style>
  <w:style w:type="paragraph" w:customStyle="1" w:styleId="8FCC98EB942D4BFE95C6B69B75974F2A">
    <w:name w:val="8FCC98EB942D4BFE95C6B69B75974F2A"/>
  </w:style>
  <w:style w:type="paragraph" w:customStyle="1" w:styleId="6ED5628099B64E16B2762C2A39EDE7E7">
    <w:name w:val="6ED5628099B64E16B2762C2A39EDE7E7"/>
  </w:style>
  <w:style w:type="paragraph" w:customStyle="1" w:styleId="2F4E41AAF0B3424B90E3E1E9357D33F9">
    <w:name w:val="2F4E41AAF0B3424B90E3E1E9357D33F9"/>
  </w:style>
  <w:style w:type="paragraph" w:customStyle="1" w:styleId="3E13779C17E746F694C88BACBE9CA39F">
    <w:name w:val="3E13779C17E746F694C88BACBE9CA39F"/>
  </w:style>
  <w:style w:type="paragraph" w:customStyle="1" w:styleId="F96D4FC53E6749449BB6E60A1F35B709">
    <w:name w:val="F96D4FC53E6749449BB6E60A1F35B709"/>
  </w:style>
  <w:style w:type="paragraph" w:customStyle="1" w:styleId="6645CE0E105B40E793B6303167D5C7CA">
    <w:name w:val="6645CE0E105B40E793B6303167D5C7CA"/>
  </w:style>
  <w:style w:type="paragraph" w:customStyle="1" w:styleId="A081D9DADF3C40C89DB28F99BB2891DB">
    <w:name w:val="A081D9DADF3C40C89DB28F99BB2891DB"/>
  </w:style>
  <w:style w:type="paragraph" w:customStyle="1" w:styleId="4EB418BB1A1146D7B52F2DF895EFB80F">
    <w:name w:val="4EB418BB1A1146D7B52F2DF895EFB80F"/>
  </w:style>
  <w:style w:type="character" w:styleId="SubtleReference">
    <w:name w:val="Subtle Reference"/>
    <w:basedOn w:val="DefaultParagraphFont"/>
    <w:uiPriority w:val="10"/>
    <w:qFormat/>
    <w:rPr>
      <w:b/>
      <w:caps w:val="0"/>
      <w:smallCaps/>
      <w:color w:val="595959" w:themeColor="text1" w:themeTint="A6"/>
    </w:rPr>
  </w:style>
  <w:style w:type="paragraph" w:customStyle="1" w:styleId="A77F10E7EA8749C490B58B1D1769BF24">
    <w:name w:val="A77F10E7EA8749C490B58B1D1769BF24"/>
  </w:style>
  <w:style w:type="paragraph" w:customStyle="1" w:styleId="DA5EE946E57B4850BA301920C481C948">
    <w:name w:val="DA5EE946E57B4850BA301920C481C948"/>
  </w:style>
  <w:style w:type="paragraph" w:customStyle="1" w:styleId="4ABC5011635B4D2CAED1326BC859C431">
    <w:name w:val="4ABC5011635B4D2CAED1326BC859C431"/>
  </w:style>
  <w:style w:type="paragraph" w:customStyle="1" w:styleId="7C7948A34B5542A69D7C81E8C713DD93">
    <w:name w:val="7C7948A34B5542A69D7C81E8C713DD93"/>
  </w:style>
  <w:style w:type="paragraph" w:customStyle="1" w:styleId="5E3A580983ED4C67BFB04C9395D65B45">
    <w:name w:val="5E3A580983ED4C67BFB04C9395D65B45"/>
  </w:style>
  <w:style w:type="paragraph" w:customStyle="1" w:styleId="4E7F7B017B1442CD81F539EBAEBA68C6">
    <w:name w:val="4E7F7B017B1442CD81F539EBAEBA68C6"/>
  </w:style>
  <w:style w:type="paragraph" w:customStyle="1" w:styleId="DD669EF2F05E428BAA20C1C2CC670CA4">
    <w:name w:val="DD669EF2F05E428BAA20C1C2CC670CA4"/>
  </w:style>
  <w:style w:type="paragraph" w:customStyle="1" w:styleId="66894FCB30024947A266E813EE09A08A">
    <w:name w:val="66894FCB30024947A266E813EE09A08A"/>
  </w:style>
  <w:style w:type="paragraph" w:customStyle="1" w:styleId="F163CAEAF7C3467EBF603B7FDF59D5F7">
    <w:name w:val="F163CAEAF7C3467EBF603B7FDF59D5F7"/>
  </w:style>
  <w:style w:type="paragraph" w:customStyle="1" w:styleId="B84640A2D15144CAB9C1F3BC6BE4F550">
    <w:name w:val="B84640A2D15144CAB9C1F3BC6BE4F550"/>
  </w:style>
  <w:style w:type="paragraph" w:customStyle="1" w:styleId="757FFE36CCF04E7D84209F87F77F5451">
    <w:name w:val="757FFE36CCF04E7D84209F87F77F5451"/>
  </w:style>
  <w:style w:type="paragraph" w:customStyle="1" w:styleId="BF6CA6A8B5AE43F5B291A7312EBDBF79">
    <w:name w:val="BF6CA6A8B5AE43F5B291A7312EBDBF79"/>
  </w:style>
  <w:style w:type="paragraph" w:customStyle="1" w:styleId="E5B628F5BC4E4F3C97DB0740C9623FB7">
    <w:name w:val="E5B628F5BC4E4F3C97DB0740C9623FB7"/>
  </w:style>
  <w:style w:type="paragraph" w:customStyle="1" w:styleId="9981BECF2D7745148AB4ED291CD96C53">
    <w:name w:val="9981BECF2D7745148AB4ED291CD96C53"/>
  </w:style>
  <w:style w:type="paragraph" w:customStyle="1" w:styleId="7120743998DC4A11BC6838546E4BCE27">
    <w:name w:val="7120743998DC4A11BC6838546E4BCE27"/>
  </w:style>
  <w:style w:type="paragraph" w:customStyle="1" w:styleId="59A219E837674EBCAF0996DA9E295BEA">
    <w:name w:val="59A219E837674EBCAF0996DA9E295BEA"/>
  </w:style>
  <w:style w:type="paragraph" w:customStyle="1" w:styleId="27C859B77C554A7EB35FEEDFBF34A2B6">
    <w:name w:val="27C859B77C554A7EB35FEEDFBF34A2B6"/>
  </w:style>
  <w:style w:type="paragraph" w:customStyle="1" w:styleId="88EF66EDB49E4D2BB38C297F5F6489B5">
    <w:name w:val="88EF66EDB49E4D2BB38C297F5F6489B5"/>
  </w:style>
  <w:style w:type="paragraph" w:customStyle="1" w:styleId="3A10DA7063824995A7B224BD71418286">
    <w:name w:val="3A10DA7063824995A7B224BD71418286"/>
  </w:style>
  <w:style w:type="paragraph" w:customStyle="1" w:styleId="F5390316A04E47B39ED20A6D5FAF6E97">
    <w:name w:val="F5390316A04E47B39ED20A6D5FAF6E97"/>
  </w:style>
  <w:style w:type="paragraph" w:customStyle="1" w:styleId="7498F2E079A94204B6405AA252FC824D">
    <w:name w:val="7498F2E079A94204B6405AA252FC824D"/>
  </w:style>
  <w:style w:type="paragraph" w:customStyle="1" w:styleId="8E46CCD88B43475AA96A4301914254A4">
    <w:name w:val="8E46CCD88B43475AA96A4301914254A4"/>
  </w:style>
  <w:style w:type="paragraph" w:customStyle="1" w:styleId="DC574A29DF604442B0E96E3B65C49966">
    <w:name w:val="DC574A29DF604442B0E96E3B65C49966"/>
  </w:style>
  <w:style w:type="paragraph" w:customStyle="1" w:styleId="B9DAE76879FB4BCB993FFD1FBB257803">
    <w:name w:val="B9DAE76879FB4BCB993FFD1FBB257803"/>
  </w:style>
  <w:style w:type="paragraph" w:customStyle="1" w:styleId="C2BD8FDB945C47CB9EC18D8CFA20F5E3">
    <w:name w:val="C2BD8FDB945C47CB9EC18D8CFA20F5E3"/>
  </w:style>
  <w:style w:type="paragraph" w:customStyle="1" w:styleId="AF0431D950D24B9F9730C2DC7AADA110">
    <w:name w:val="AF0431D950D24B9F9730C2DC7AADA110"/>
  </w:style>
  <w:style w:type="paragraph" w:customStyle="1" w:styleId="9CB0A5D9B7394EF8B9E404D4CC24EDC5">
    <w:name w:val="9CB0A5D9B7394EF8B9E404D4CC24EDC5"/>
    <w:rsid w:val="00A922C0"/>
  </w:style>
  <w:style w:type="paragraph" w:customStyle="1" w:styleId="72700EF2E5804D9D9A164C01F409FAE8">
    <w:name w:val="72700EF2E5804D9D9A164C01F409FAE8"/>
    <w:rsid w:val="00A922C0"/>
  </w:style>
  <w:style w:type="paragraph" w:customStyle="1" w:styleId="7132648D80A54F778CE84C52C299F476">
    <w:name w:val="7132648D80A54F778CE84C52C299F476"/>
    <w:rsid w:val="00A922C0"/>
  </w:style>
  <w:style w:type="paragraph" w:customStyle="1" w:styleId="3CC89785C2404249842CDF095EBA3247">
    <w:name w:val="3CC89785C2404249842CDF095EBA3247"/>
    <w:rsid w:val="00A922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{7D1C56DB-208A-4071-A06A-7F93D6F6AD02}tf16402488</Template>
  <TotalTime>664</TotalTime>
  <Pages>1</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Tharun Kumar</cp:lastModifiedBy>
  <cp:revision>4</cp:revision>
  <dcterms:created xsi:type="dcterms:W3CDTF">2020-05-17T14:00:00Z</dcterms:created>
  <dcterms:modified xsi:type="dcterms:W3CDTF">2020-05-18T01:04:00Z</dcterms:modified>
  <cp:category/>
</cp:coreProperties>
</file>